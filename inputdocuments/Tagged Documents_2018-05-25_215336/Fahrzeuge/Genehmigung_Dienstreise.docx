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93" w:rsidRPr="00EA48D0" w:rsidRDefault="00742D7F" w:rsidP="0089111B">
      <w:pPr>
        <w:spacing w:after="120"/>
        <w:rPr>
          <w:b/>
          <w:sz w:val="24"/>
          <w:szCs w:val="24"/>
        </w:rPr>
      </w:pPr>
      <w:r w:rsidRPr="00EA48D0">
        <w:rPr>
          <w:b/>
          <w:sz w:val="24"/>
          <w:szCs w:val="24"/>
        </w:rPr>
        <w:t xml:space="preserve">Antrag auf Genehmigung einer  </w:t>
      </w:r>
      <w:r w:rsidR="0025504A">
        <w:rPr>
          <w:b/>
          <w:sz w:val="24"/>
          <w:szCs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Kontrollkästchen1"/>
      <w:r w:rsidR="0025504A">
        <w:rPr>
          <w:b/>
          <w:sz w:val="24"/>
          <w:szCs w:val="24"/>
        </w:rPr>
        <w:instrText xml:space="preserve"> FORMCHECKBOX </w:instrText>
      </w:r>
      <w:r w:rsidR="00B1392B" w:rsidRPr="00B1392B">
        <w:rPr>
          <w:b/>
          <w:sz w:val="24"/>
          <w:szCs w:val="24"/>
        </w:rPr>
      </w:r>
      <w:r w:rsidR="0025504A">
        <w:rPr>
          <w:b/>
          <w:sz w:val="24"/>
          <w:szCs w:val="24"/>
        </w:rPr>
        <w:fldChar w:fldCharType="end"/>
      </w:r>
      <w:bookmarkEnd w:id="0"/>
      <w:r w:rsidRPr="00EA48D0">
        <w:rPr>
          <w:b/>
          <w:sz w:val="24"/>
          <w:szCs w:val="24"/>
        </w:rPr>
        <w:t xml:space="preserve"> Dienstreise  </w:t>
      </w:r>
      <w:r w:rsidR="00156980" w:rsidRPr="00EA48D0">
        <w:rPr>
          <w:b/>
          <w:sz w:val="24"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="00156980" w:rsidRPr="00EA48D0">
        <w:rPr>
          <w:b/>
          <w:sz w:val="24"/>
          <w:szCs w:val="24"/>
        </w:rPr>
        <w:instrText xml:space="preserve"> FORMCHECKBOX </w:instrText>
      </w:r>
      <w:r w:rsidR="005C51DC" w:rsidRPr="005C51DC">
        <w:rPr>
          <w:b/>
          <w:sz w:val="24"/>
          <w:szCs w:val="24"/>
        </w:rPr>
      </w:r>
      <w:r w:rsidR="00156980" w:rsidRPr="00EA48D0">
        <w:rPr>
          <w:b/>
          <w:sz w:val="24"/>
          <w:szCs w:val="24"/>
        </w:rPr>
        <w:fldChar w:fldCharType="end"/>
      </w:r>
      <w:bookmarkEnd w:id="1"/>
      <w:r w:rsidRPr="00EA48D0">
        <w:rPr>
          <w:b/>
          <w:sz w:val="24"/>
          <w:szCs w:val="24"/>
        </w:rPr>
        <w:t xml:space="preserve"> Fortbildungs</w:t>
      </w:r>
      <w:r w:rsidR="00CF455F" w:rsidRPr="00EA48D0">
        <w:rPr>
          <w:b/>
          <w:sz w:val="24"/>
          <w:szCs w:val="24"/>
        </w:rPr>
        <w:t>-/</w:t>
      </w:r>
      <w:r w:rsidRPr="00EA48D0">
        <w:rPr>
          <w:b/>
          <w:sz w:val="24"/>
          <w:szCs w:val="24"/>
        </w:rPr>
        <w:t>Ausbildungsreise</w:t>
      </w:r>
    </w:p>
    <w:tbl>
      <w:tblPr>
        <w:tblStyle w:val="Tabellengitternetz"/>
        <w:tblW w:w="10188" w:type="dxa"/>
        <w:tblLayout w:type="fixed"/>
        <w:tblLook w:val="01E0"/>
      </w:tblPr>
      <w:tblGrid>
        <w:gridCol w:w="1001"/>
        <w:gridCol w:w="356"/>
        <w:gridCol w:w="358"/>
        <w:gridCol w:w="272"/>
        <w:gridCol w:w="446"/>
        <w:gridCol w:w="89"/>
        <w:gridCol w:w="91"/>
        <w:gridCol w:w="1255"/>
        <w:gridCol w:w="904"/>
        <w:gridCol w:w="282"/>
        <w:gridCol w:w="627"/>
        <w:gridCol w:w="165"/>
        <w:gridCol w:w="156"/>
        <w:gridCol w:w="29"/>
        <w:gridCol w:w="293"/>
        <w:gridCol w:w="204"/>
        <w:gridCol w:w="118"/>
        <w:gridCol w:w="285"/>
        <w:gridCol w:w="36"/>
        <w:gridCol w:w="154"/>
        <w:gridCol w:w="168"/>
        <w:gridCol w:w="322"/>
        <w:gridCol w:w="322"/>
        <w:gridCol w:w="78"/>
        <w:gridCol w:w="243"/>
        <w:gridCol w:w="322"/>
        <w:gridCol w:w="153"/>
        <w:gridCol w:w="169"/>
        <w:gridCol w:w="321"/>
        <w:gridCol w:w="57"/>
        <w:gridCol w:w="265"/>
        <w:gridCol w:w="322"/>
        <w:gridCol w:w="325"/>
      </w:tblGrid>
      <w:tr w:rsidR="00742D7F" w:rsidTr="00443DD0">
        <w:tc>
          <w:tcPr>
            <w:tcW w:w="5684" w:type="dxa"/>
            <w:gridSpan w:val="11"/>
            <w:shd w:val="pct12" w:color="auto" w:fill="auto"/>
          </w:tcPr>
          <w:p w:rsidR="00742D7F" w:rsidRDefault="00742D7F" w:rsidP="00742D7F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504" w:type="dxa"/>
            <w:gridSpan w:val="22"/>
            <w:shd w:val="pct12" w:color="auto" w:fill="auto"/>
          </w:tcPr>
          <w:p w:rsidR="00742D7F" w:rsidRDefault="00742D7F" w:rsidP="00742D7F">
            <w:pPr>
              <w:rPr>
                <w:sz w:val="16"/>
              </w:rPr>
            </w:pPr>
            <w:r>
              <w:rPr>
                <w:sz w:val="16"/>
              </w:rPr>
              <w:t>Vorname</w:t>
            </w:r>
          </w:p>
        </w:tc>
      </w:tr>
      <w:tr w:rsidR="00742D7F" w:rsidRPr="006A0B53" w:rsidTr="00443DD0">
        <w:trPr>
          <w:trHeight w:val="340"/>
        </w:trPr>
        <w:tc>
          <w:tcPr>
            <w:tcW w:w="5684" w:type="dxa"/>
            <w:gridSpan w:val="11"/>
            <w:tcBorders>
              <w:bottom w:val="single" w:sz="4" w:space="0" w:color="auto"/>
            </w:tcBorders>
          </w:tcPr>
          <w:p w:rsidR="00742D7F" w:rsidRPr="009E7E05" w:rsidRDefault="00515F04" w:rsidP="001A0A63">
            <w:pPr>
              <w:rPr>
                <w:rStyle w:val="Einfuegetext"/>
                <w:rFonts w:eastAsia="MS Mincho" w:cs="Arial"/>
                <w:b/>
              </w:rPr>
            </w:pPr>
            <w:r w:rsidRPr="009E7E05">
              <w:rPr>
                <w:rStyle w:val="Einfuegetext"/>
                <w:rFonts w:eastAsia="MS Mincho" w:cs="Arial"/>
                <w:b/>
              </w:rPr>
              <w:fldChar w:fldCharType="begin">
                <w:ffData>
                  <w:name w:val="tm_name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" w:name="tm_name"/>
            <w:r w:rsidRPr="009E7E05">
              <w:rPr>
                <w:rStyle w:val="Einfuegetext"/>
                <w:rFonts w:eastAsia="MS Mincho" w:cs="Arial"/>
                <w:b/>
              </w:rPr>
              <w:instrText xml:space="preserve"> FORMTEXT </w:instrText>
            </w:r>
            <w:r w:rsidR="00440CCC" w:rsidRPr="00440CCC">
              <w:rPr>
                <w:rFonts w:eastAsia="MS Mincho" w:cs="Arial"/>
                <w:b/>
                <w:sz w:val="18"/>
              </w:rPr>
            </w:r>
            <w:r w:rsidRPr="009E7E05">
              <w:rPr>
                <w:rStyle w:val="Einfuegetext"/>
                <w:rFonts w:eastAsia="MS Mincho" w:cs="Arial"/>
                <w:b/>
              </w:rPr>
              <w:fldChar w:fldCharType="separate"/>
            </w:r>
            <w:r w:rsidR="001A0A63">
              <w:rPr>
                <w:rStyle w:val="Einfuegetext"/>
                <w:rFonts w:eastAsia="MS Mincho" w:cs="Arial"/>
                <w:b/>
              </w:rPr>
              <w:t> </w:t>
            </w:r>
            <w:r w:rsidR="001A0A63">
              <w:rPr>
                <w:rStyle w:val="Einfuegetext"/>
                <w:rFonts w:eastAsia="MS Mincho" w:cs="Arial"/>
                <w:b/>
              </w:rPr>
              <w:t> </w:t>
            </w:r>
            <w:r w:rsidR="001A0A63">
              <w:rPr>
                <w:rStyle w:val="Einfuegetext"/>
                <w:rFonts w:eastAsia="MS Mincho" w:cs="Arial"/>
                <w:b/>
              </w:rPr>
              <w:t> </w:t>
            </w:r>
            <w:r w:rsidR="001A0A63">
              <w:rPr>
                <w:rStyle w:val="Einfuegetext"/>
                <w:rFonts w:eastAsia="MS Mincho" w:cs="Arial"/>
                <w:b/>
              </w:rPr>
              <w:t> </w:t>
            </w:r>
            <w:r w:rsidR="001A0A63">
              <w:rPr>
                <w:rStyle w:val="Einfuegetext"/>
                <w:rFonts w:eastAsia="MS Mincho" w:cs="Arial"/>
                <w:b/>
              </w:rPr>
              <w:t> </w:t>
            </w:r>
            <w:r w:rsidRPr="009E7E05">
              <w:rPr>
                <w:rStyle w:val="Einfuegetext"/>
                <w:rFonts w:eastAsia="MS Mincho" w:cs="Arial"/>
                <w:b/>
              </w:rPr>
              <w:fldChar w:fldCharType="end"/>
            </w:r>
            <w:bookmarkEnd w:id="2"/>
          </w:p>
        </w:tc>
        <w:tc>
          <w:tcPr>
            <w:tcW w:w="4504" w:type="dxa"/>
            <w:gridSpan w:val="22"/>
            <w:tcBorders>
              <w:bottom w:val="single" w:sz="4" w:space="0" w:color="auto"/>
            </w:tcBorders>
          </w:tcPr>
          <w:p w:rsidR="00742D7F" w:rsidRPr="008D1F98" w:rsidRDefault="00515F04" w:rsidP="00742D7F">
            <w:pPr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m_vname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" w:name="tm_vname"/>
            <w:r w:rsidRPr="008D1F98">
              <w:rPr>
                <w:rStyle w:val="Einfuegetext"/>
                <w:b/>
              </w:rPr>
              <w:instrText xml:space="preserve"> FORMTEXT </w:instrText>
            </w:r>
            <w:r w:rsidR="00440CCC" w:rsidRPr="00440CCC">
              <w:rPr>
                <w:b/>
                <w:sz w:val="18"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3"/>
          </w:p>
        </w:tc>
      </w:tr>
      <w:tr w:rsidR="00742D7F" w:rsidTr="00443DD0">
        <w:tc>
          <w:tcPr>
            <w:tcW w:w="1359" w:type="dxa"/>
            <w:gridSpan w:val="2"/>
            <w:shd w:val="pct12" w:color="auto" w:fill="auto"/>
          </w:tcPr>
          <w:p w:rsidR="00742D7F" w:rsidRDefault="00742D7F" w:rsidP="00742D7F">
            <w:pPr>
              <w:rPr>
                <w:sz w:val="16"/>
              </w:rPr>
            </w:pPr>
            <w:r>
              <w:rPr>
                <w:sz w:val="16"/>
              </w:rPr>
              <w:t>PLZ</w:t>
            </w:r>
          </w:p>
        </w:tc>
        <w:tc>
          <w:tcPr>
            <w:tcW w:w="4325" w:type="dxa"/>
            <w:gridSpan w:val="9"/>
            <w:shd w:val="pct12" w:color="auto" w:fill="auto"/>
          </w:tcPr>
          <w:p w:rsidR="00742D7F" w:rsidRDefault="00742D7F" w:rsidP="00742D7F">
            <w:pPr>
              <w:rPr>
                <w:sz w:val="16"/>
              </w:rPr>
            </w:pPr>
            <w:r>
              <w:rPr>
                <w:sz w:val="16"/>
              </w:rPr>
              <w:t>Ort</w:t>
            </w:r>
          </w:p>
        </w:tc>
        <w:tc>
          <w:tcPr>
            <w:tcW w:w="4504" w:type="dxa"/>
            <w:gridSpan w:val="22"/>
            <w:shd w:val="pct12" w:color="auto" w:fill="auto"/>
          </w:tcPr>
          <w:p w:rsidR="00742D7F" w:rsidRDefault="00742D7F" w:rsidP="00742D7F">
            <w:pPr>
              <w:rPr>
                <w:sz w:val="16"/>
              </w:rPr>
            </w:pPr>
            <w:r>
              <w:rPr>
                <w:sz w:val="16"/>
              </w:rPr>
              <w:t>Straße</w:t>
            </w:r>
          </w:p>
        </w:tc>
      </w:tr>
      <w:tr w:rsidR="00742D7F" w:rsidRPr="006A0B53" w:rsidTr="00443DD0">
        <w:trPr>
          <w:trHeight w:val="340"/>
        </w:trPr>
        <w:tc>
          <w:tcPr>
            <w:tcW w:w="1359" w:type="dxa"/>
            <w:gridSpan w:val="2"/>
            <w:tcBorders>
              <w:bottom w:val="single" w:sz="4" w:space="0" w:color="auto"/>
            </w:tcBorders>
          </w:tcPr>
          <w:p w:rsidR="00742D7F" w:rsidRPr="008D1F98" w:rsidRDefault="00515F04" w:rsidP="00742D7F">
            <w:pPr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m_plz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4" w:name="tm_plz"/>
            <w:r w:rsidRPr="008D1F98">
              <w:rPr>
                <w:rStyle w:val="Einfuegetext"/>
                <w:b/>
              </w:rPr>
              <w:instrText xml:space="preserve"> FORMTEXT </w:instrText>
            </w:r>
            <w:r w:rsidR="00440CCC" w:rsidRPr="00440CCC">
              <w:rPr>
                <w:b/>
                <w:sz w:val="18"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4"/>
          </w:p>
        </w:tc>
        <w:tc>
          <w:tcPr>
            <w:tcW w:w="4325" w:type="dxa"/>
            <w:gridSpan w:val="9"/>
            <w:tcBorders>
              <w:bottom w:val="single" w:sz="4" w:space="0" w:color="auto"/>
            </w:tcBorders>
          </w:tcPr>
          <w:p w:rsidR="00742D7F" w:rsidRPr="008D1F98" w:rsidRDefault="00515F04" w:rsidP="00742D7F">
            <w:pPr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m_wohnort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5" w:name="tm_wohnort"/>
            <w:r w:rsidRPr="008D1F98">
              <w:rPr>
                <w:rStyle w:val="Einfuegetext"/>
                <w:b/>
              </w:rPr>
              <w:instrText xml:space="preserve"> FORMTEXT </w:instrText>
            </w:r>
            <w:r w:rsidR="00440CCC" w:rsidRPr="00440CCC">
              <w:rPr>
                <w:b/>
                <w:sz w:val="18"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5"/>
          </w:p>
        </w:tc>
        <w:tc>
          <w:tcPr>
            <w:tcW w:w="4504" w:type="dxa"/>
            <w:gridSpan w:val="22"/>
            <w:tcBorders>
              <w:bottom w:val="single" w:sz="4" w:space="0" w:color="auto"/>
            </w:tcBorders>
          </w:tcPr>
          <w:p w:rsidR="00742D7F" w:rsidRPr="008D1F98" w:rsidRDefault="00515F04" w:rsidP="00742D7F">
            <w:pPr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m_strasse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6" w:name="tm_strasse"/>
            <w:r w:rsidRPr="008D1F98">
              <w:rPr>
                <w:rStyle w:val="Einfuegetext"/>
                <w:b/>
              </w:rPr>
              <w:instrText xml:space="preserve"> FORMTEXT </w:instrText>
            </w:r>
            <w:r w:rsidR="00440CCC" w:rsidRPr="00440CCC">
              <w:rPr>
                <w:b/>
                <w:sz w:val="18"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6"/>
          </w:p>
        </w:tc>
      </w:tr>
      <w:tr w:rsidR="00426DD5" w:rsidRPr="006376B8" w:rsidTr="00443DD0">
        <w:trPr>
          <w:trHeight w:val="201"/>
        </w:trPr>
        <w:tc>
          <w:tcPr>
            <w:tcW w:w="5684" w:type="dxa"/>
            <w:gridSpan w:val="11"/>
            <w:shd w:val="pct12" w:color="auto" w:fill="auto"/>
          </w:tcPr>
          <w:p w:rsidR="00426DD5" w:rsidRPr="006376B8" w:rsidRDefault="00426DD5" w:rsidP="00742D7F">
            <w:pPr>
              <w:rPr>
                <w:sz w:val="16"/>
              </w:rPr>
            </w:pPr>
            <w:r w:rsidRPr="006376B8">
              <w:rPr>
                <w:sz w:val="16"/>
              </w:rPr>
              <w:t>Beschäftigungsbehörde</w:t>
            </w:r>
            <w:r w:rsidR="00DD149B" w:rsidRPr="006376B8">
              <w:rPr>
                <w:sz w:val="16"/>
              </w:rPr>
              <w:t xml:space="preserve"> (bei Lehrkräften: Schule)</w:t>
            </w:r>
          </w:p>
        </w:tc>
        <w:tc>
          <w:tcPr>
            <w:tcW w:w="1440" w:type="dxa"/>
            <w:gridSpan w:val="9"/>
            <w:shd w:val="pct12" w:color="auto" w:fill="auto"/>
          </w:tcPr>
          <w:p w:rsidR="00426DD5" w:rsidRPr="006376B8" w:rsidRDefault="00426DD5" w:rsidP="00742D7F">
            <w:pPr>
              <w:rPr>
                <w:sz w:val="16"/>
              </w:rPr>
            </w:pPr>
            <w:r w:rsidRPr="006376B8">
              <w:rPr>
                <w:sz w:val="16"/>
              </w:rPr>
              <w:t>Sachg</w:t>
            </w:r>
            <w:r w:rsidR="00BF7C22" w:rsidRPr="006376B8">
              <w:rPr>
                <w:sz w:val="16"/>
              </w:rPr>
              <w:t>./Ref./Abt.</w:t>
            </w:r>
          </w:p>
        </w:tc>
        <w:tc>
          <w:tcPr>
            <w:tcW w:w="3064" w:type="dxa"/>
            <w:gridSpan w:val="13"/>
            <w:shd w:val="pct12" w:color="auto" w:fill="auto"/>
          </w:tcPr>
          <w:p w:rsidR="00426DD5" w:rsidRPr="006376B8" w:rsidRDefault="00426DD5" w:rsidP="00742D7F">
            <w:pPr>
              <w:rPr>
                <w:sz w:val="16"/>
              </w:rPr>
            </w:pPr>
            <w:r w:rsidRPr="006376B8">
              <w:rPr>
                <w:sz w:val="16"/>
              </w:rPr>
              <w:t>Bes.-/Entgeltgruppe am Tag der Reise</w:t>
            </w:r>
          </w:p>
        </w:tc>
      </w:tr>
      <w:tr w:rsidR="00BF7C22" w:rsidRPr="006376B8" w:rsidTr="00443DD0">
        <w:trPr>
          <w:trHeight w:val="340"/>
        </w:trPr>
        <w:tc>
          <w:tcPr>
            <w:tcW w:w="5684" w:type="dxa"/>
            <w:gridSpan w:val="11"/>
            <w:tcBorders>
              <w:bottom w:val="single" w:sz="4" w:space="0" w:color="auto"/>
            </w:tcBorders>
          </w:tcPr>
          <w:p w:rsidR="00BF7C22" w:rsidRPr="006376B8" w:rsidRDefault="00BF7C22" w:rsidP="00742D7F">
            <w:pPr>
              <w:rPr>
                <w:rStyle w:val="Einfuegetext"/>
                <w:b/>
              </w:rPr>
            </w:pPr>
            <w:r w:rsidRPr="006376B8">
              <w:rPr>
                <w:rStyle w:val="Einfuegetext"/>
                <w:b/>
              </w:rPr>
              <w:fldChar w:fldCharType="begin">
                <w:ffData>
                  <w:name w:val="tm_behoerde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7" w:name="tm_behoerde"/>
            <w:r w:rsidRPr="006376B8">
              <w:rPr>
                <w:rStyle w:val="Einfuegetext"/>
                <w:b/>
              </w:rPr>
              <w:instrText xml:space="preserve"> FORMTEXT </w:instrText>
            </w:r>
            <w:r w:rsidR="00B73CA0" w:rsidRPr="006376B8">
              <w:rPr>
                <w:b/>
                <w:sz w:val="18"/>
              </w:rPr>
            </w:r>
            <w:r w:rsidRPr="006376B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6376B8">
              <w:rPr>
                <w:rStyle w:val="Einfuegetext"/>
                <w:b/>
              </w:rPr>
              <w:fldChar w:fldCharType="end"/>
            </w:r>
            <w:bookmarkEnd w:id="7"/>
          </w:p>
        </w:tc>
        <w:tc>
          <w:tcPr>
            <w:tcW w:w="1440" w:type="dxa"/>
            <w:gridSpan w:val="9"/>
            <w:tcBorders>
              <w:bottom w:val="single" w:sz="4" w:space="0" w:color="auto"/>
            </w:tcBorders>
          </w:tcPr>
          <w:p w:rsidR="00BF7C22" w:rsidRPr="006376B8" w:rsidRDefault="00BF7C22" w:rsidP="00742D7F">
            <w:pPr>
              <w:rPr>
                <w:rStyle w:val="Einfuegetext"/>
                <w:b/>
              </w:rPr>
            </w:pPr>
            <w:r w:rsidRPr="006376B8">
              <w:rPr>
                <w:rStyle w:val="Einfuegetext"/>
                <w:b/>
              </w:rPr>
              <w:fldChar w:fldCharType="begin">
                <w:ffData>
                  <w:name w:val="Text76"/>
                  <w:enabled/>
                  <w:calcOnExit w:val="0"/>
                  <w:textInput>
                    <w:maxLength w:val="27"/>
                  </w:textInput>
                </w:ffData>
              </w:fldChar>
            </w:r>
            <w:bookmarkStart w:id="8" w:name="Text76"/>
            <w:r w:rsidRPr="006376B8">
              <w:rPr>
                <w:rStyle w:val="Einfuegetext"/>
                <w:b/>
              </w:rPr>
              <w:instrText xml:space="preserve"> FORMTEXT </w:instrText>
            </w:r>
            <w:r w:rsidR="00B73CA0" w:rsidRPr="006376B8">
              <w:rPr>
                <w:b/>
                <w:sz w:val="18"/>
              </w:rPr>
            </w:r>
            <w:r w:rsidRPr="006376B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6376B8">
              <w:rPr>
                <w:rStyle w:val="Einfuegetext"/>
                <w:b/>
              </w:rPr>
              <w:fldChar w:fldCharType="end"/>
            </w:r>
            <w:bookmarkEnd w:id="8"/>
          </w:p>
        </w:tc>
        <w:tc>
          <w:tcPr>
            <w:tcW w:w="3064" w:type="dxa"/>
            <w:gridSpan w:val="13"/>
            <w:tcBorders>
              <w:bottom w:val="single" w:sz="4" w:space="0" w:color="auto"/>
            </w:tcBorders>
          </w:tcPr>
          <w:p w:rsidR="00BF7C22" w:rsidRPr="006376B8" w:rsidRDefault="00BF7C22" w:rsidP="00742D7F">
            <w:pPr>
              <w:rPr>
                <w:rStyle w:val="Einfuegetext"/>
                <w:b/>
              </w:rPr>
            </w:pPr>
            <w:r w:rsidRPr="006376B8">
              <w:rPr>
                <w:rStyle w:val="Einfuegetext"/>
                <w:b/>
              </w:rPr>
              <w:fldChar w:fldCharType="begin">
                <w:ffData>
                  <w:name w:val="tm_besgr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9" w:name="tm_besgr"/>
            <w:r w:rsidRPr="006376B8">
              <w:rPr>
                <w:rStyle w:val="Einfuegetext"/>
                <w:b/>
              </w:rPr>
              <w:instrText xml:space="preserve"> FORMTEXT </w:instrText>
            </w:r>
            <w:r w:rsidRPr="006376B8">
              <w:rPr>
                <w:b/>
                <w:sz w:val="18"/>
              </w:rPr>
            </w:r>
            <w:r w:rsidRPr="006376B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6376B8">
              <w:rPr>
                <w:rStyle w:val="Einfuegetext"/>
                <w:b/>
              </w:rPr>
              <w:fldChar w:fldCharType="end"/>
            </w:r>
            <w:bookmarkEnd w:id="9"/>
          </w:p>
        </w:tc>
      </w:tr>
      <w:tr w:rsidR="00742D7F" w:rsidTr="00443DD0">
        <w:tc>
          <w:tcPr>
            <w:tcW w:w="1989" w:type="dxa"/>
            <w:gridSpan w:val="4"/>
            <w:shd w:val="pct12" w:color="auto" w:fill="auto"/>
          </w:tcPr>
          <w:p w:rsidR="00742D7F" w:rsidRPr="006376B8" w:rsidRDefault="00742D7F" w:rsidP="00742D7F">
            <w:pPr>
              <w:rPr>
                <w:sz w:val="16"/>
                <w:lang w:val="it-IT"/>
              </w:rPr>
            </w:pPr>
            <w:r w:rsidRPr="006376B8">
              <w:rPr>
                <w:sz w:val="16"/>
                <w:lang w:val="it-IT"/>
              </w:rPr>
              <w:t>Telefon</w:t>
            </w:r>
          </w:p>
        </w:tc>
        <w:tc>
          <w:tcPr>
            <w:tcW w:w="3695" w:type="dxa"/>
            <w:gridSpan w:val="7"/>
            <w:shd w:val="pct12" w:color="auto" w:fill="auto"/>
          </w:tcPr>
          <w:p w:rsidR="00742D7F" w:rsidRPr="006376B8" w:rsidRDefault="00742D7F" w:rsidP="00742D7F">
            <w:pPr>
              <w:rPr>
                <w:sz w:val="16"/>
                <w:lang w:val="it-IT"/>
              </w:rPr>
            </w:pPr>
            <w:proofErr w:type="gramStart"/>
            <w:r w:rsidRPr="006376B8">
              <w:rPr>
                <w:sz w:val="16"/>
                <w:lang w:val="it-IT"/>
              </w:rPr>
              <w:t>E-Mail-Adresse</w:t>
            </w:r>
            <w:proofErr w:type="gramEnd"/>
          </w:p>
        </w:tc>
        <w:tc>
          <w:tcPr>
            <w:tcW w:w="4504" w:type="dxa"/>
            <w:gridSpan w:val="22"/>
            <w:shd w:val="pct12" w:color="auto" w:fill="auto"/>
          </w:tcPr>
          <w:p w:rsidR="00742D7F" w:rsidRDefault="006E400B" w:rsidP="00742D7F">
            <w:pPr>
              <w:rPr>
                <w:sz w:val="16"/>
              </w:rPr>
            </w:pPr>
            <w:r>
              <w:rPr>
                <w:sz w:val="16"/>
              </w:rPr>
              <w:t xml:space="preserve">Organisations- und </w:t>
            </w:r>
            <w:r w:rsidR="00BF7C22" w:rsidRPr="006376B8">
              <w:rPr>
                <w:sz w:val="16"/>
              </w:rPr>
              <w:t>Personalnummer</w:t>
            </w:r>
          </w:p>
        </w:tc>
      </w:tr>
      <w:tr w:rsidR="00443DD0" w:rsidRPr="006A0B53" w:rsidTr="00443DD0">
        <w:trPr>
          <w:trHeight w:val="340"/>
        </w:trPr>
        <w:tc>
          <w:tcPr>
            <w:tcW w:w="1989" w:type="dxa"/>
            <w:gridSpan w:val="4"/>
            <w:tcBorders>
              <w:bottom w:val="single" w:sz="4" w:space="0" w:color="auto"/>
            </w:tcBorders>
          </w:tcPr>
          <w:p w:rsidR="00443DD0" w:rsidRPr="008D1F98" w:rsidRDefault="00443DD0" w:rsidP="00742D7F">
            <w:pPr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m_dsttel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0" w:name="tm_dsttel"/>
            <w:r w:rsidRPr="008D1F98">
              <w:rPr>
                <w:rStyle w:val="Einfuegetext"/>
                <w:b/>
              </w:rPr>
              <w:instrText xml:space="preserve"> FORMTEXT </w:instrText>
            </w:r>
            <w:r w:rsidRPr="00440CCC">
              <w:rPr>
                <w:b/>
                <w:sz w:val="18"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10"/>
          </w:p>
        </w:tc>
        <w:tc>
          <w:tcPr>
            <w:tcW w:w="3695" w:type="dxa"/>
            <w:gridSpan w:val="7"/>
            <w:tcBorders>
              <w:bottom w:val="single" w:sz="4" w:space="0" w:color="auto"/>
            </w:tcBorders>
          </w:tcPr>
          <w:p w:rsidR="00443DD0" w:rsidRPr="008D1F98" w:rsidRDefault="00443DD0" w:rsidP="00742D7F">
            <w:pPr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m_email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1" w:name="tm_email"/>
            <w:r w:rsidRPr="008D1F98">
              <w:rPr>
                <w:rStyle w:val="Einfuegetext"/>
                <w:b/>
              </w:rPr>
              <w:instrText xml:space="preserve"> FORMTEXT </w:instrText>
            </w:r>
            <w:r w:rsidRPr="00440CCC">
              <w:rPr>
                <w:b/>
                <w:sz w:val="18"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11"/>
          </w:p>
        </w:tc>
        <w:bookmarkStart w:id="12" w:name="Text78"/>
        <w:tc>
          <w:tcPr>
            <w:tcW w:w="321" w:type="dxa"/>
            <w:gridSpan w:val="2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  <w:bookmarkEnd w:id="12"/>
          </w:p>
        </w:tc>
        <w:tc>
          <w:tcPr>
            <w:tcW w:w="322" w:type="dxa"/>
            <w:gridSpan w:val="2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2" w:type="dxa"/>
            <w:gridSpan w:val="2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1" w:type="dxa"/>
            <w:gridSpan w:val="2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2" w:type="dxa"/>
            <w:gridSpan w:val="2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2" w:type="dxa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>
              <w:rPr>
                <w:rStyle w:val="Einfuegetext"/>
                <w:b/>
                <w:szCs w:val="18"/>
              </w:rPr>
              <w:t>-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>
              <w:rPr>
                <w:rStyle w:val="Einfuegetext"/>
                <w:b/>
                <w:szCs w:val="18"/>
              </w:rPr>
              <w:t>9</w:t>
            </w:r>
          </w:p>
        </w:tc>
        <w:tc>
          <w:tcPr>
            <w:tcW w:w="321" w:type="dxa"/>
            <w:gridSpan w:val="2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2" w:type="dxa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2" w:type="dxa"/>
            <w:gridSpan w:val="2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1" w:type="dxa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2" w:type="dxa"/>
            <w:gridSpan w:val="2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2" w:type="dxa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  <w:tc>
          <w:tcPr>
            <w:tcW w:w="322" w:type="dxa"/>
            <w:tcBorders>
              <w:bottom w:val="single" w:sz="4" w:space="0" w:color="auto"/>
            </w:tcBorders>
            <w:vAlign w:val="center"/>
          </w:tcPr>
          <w:p w:rsidR="00443DD0" w:rsidRPr="00FB07EC" w:rsidRDefault="00443DD0" w:rsidP="006E400B">
            <w:pPr>
              <w:jc w:val="center"/>
              <w:rPr>
                <w:rStyle w:val="Einfuegetext"/>
                <w:b/>
                <w:szCs w:val="18"/>
              </w:rPr>
            </w:pPr>
            <w:r w:rsidRPr="00FB07EC">
              <w:rPr>
                <w:rStyle w:val="Einfuegetext"/>
                <w:b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FB07EC">
              <w:rPr>
                <w:rStyle w:val="Einfuegetext"/>
                <w:b/>
                <w:szCs w:val="18"/>
              </w:rPr>
              <w:instrText xml:space="preserve"> FORMTEXT </w:instrText>
            </w:r>
            <w:r w:rsidRPr="00FB07EC">
              <w:rPr>
                <w:b/>
                <w:sz w:val="18"/>
                <w:szCs w:val="18"/>
              </w:rPr>
            </w:r>
            <w:r w:rsidRPr="00FB07EC">
              <w:rPr>
                <w:rStyle w:val="Einfuegetext"/>
                <w:b/>
                <w:szCs w:val="18"/>
              </w:rPr>
              <w:fldChar w:fldCharType="separate"/>
            </w:r>
            <w:r w:rsidRPr="00FB07EC">
              <w:rPr>
                <w:rStyle w:val="Einfuegetext"/>
                <w:b/>
                <w:noProof/>
                <w:szCs w:val="18"/>
              </w:rPr>
              <w:t> </w:t>
            </w:r>
            <w:r w:rsidRPr="00FB07EC">
              <w:rPr>
                <w:rStyle w:val="Einfuegetext"/>
                <w:b/>
                <w:szCs w:val="18"/>
              </w:rPr>
              <w:fldChar w:fldCharType="end"/>
            </w:r>
          </w:p>
        </w:tc>
      </w:tr>
      <w:tr w:rsidR="00742D7F">
        <w:tc>
          <w:tcPr>
            <w:tcW w:w="10188" w:type="dxa"/>
            <w:gridSpan w:val="33"/>
            <w:shd w:val="pct12" w:color="auto" w:fill="auto"/>
          </w:tcPr>
          <w:p w:rsidR="00742D7F" w:rsidRDefault="00742D7F" w:rsidP="00742D7F">
            <w:pPr>
              <w:rPr>
                <w:sz w:val="16"/>
              </w:rPr>
            </w:pPr>
            <w:r w:rsidRPr="006376B8">
              <w:rPr>
                <w:sz w:val="16"/>
              </w:rPr>
              <w:t xml:space="preserve">Zweck der Reise </w:t>
            </w:r>
            <w:r w:rsidR="008335BA" w:rsidRPr="006376B8">
              <w:rPr>
                <w:sz w:val="16"/>
              </w:rPr>
              <w:t xml:space="preserve">/ Titel und Veranstalter der Fortbildungsreise </w:t>
            </w:r>
            <w:r w:rsidRPr="006376B8">
              <w:rPr>
                <w:sz w:val="16"/>
              </w:rPr>
              <w:t>(Unterlagen bitte beifügen)</w:t>
            </w:r>
          </w:p>
        </w:tc>
      </w:tr>
      <w:tr w:rsidR="00742D7F" w:rsidRPr="006A0B53">
        <w:trPr>
          <w:trHeight w:val="340"/>
        </w:trPr>
        <w:tc>
          <w:tcPr>
            <w:tcW w:w="10188" w:type="dxa"/>
            <w:gridSpan w:val="33"/>
            <w:tcBorders>
              <w:bottom w:val="single" w:sz="4" w:space="0" w:color="auto"/>
            </w:tcBorders>
          </w:tcPr>
          <w:p w:rsidR="00742D7F" w:rsidRPr="006A0B53" w:rsidRDefault="00515F04" w:rsidP="00742D7F">
            <w:r w:rsidRPr="008D1F98">
              <w:rPr>
                <w:rStyle w:val="Einfuegetext"/>
                <w:b/>
              </w:rPr>
              <w:fldChar w:fldCharType="begin">
                <w:ffData>
                  <w:name w:val="tm_reisegrund_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13" w:name="tm_reisegrund_1"/>
            <w:r w:rsidRPr="008D1F98">
              <w:rPr>
                <w:rStyle w:val="Einfuegetext"/>
                <w:b/>
              </w:rPr>
              <w:instrText xml:space="preserve"> FORMTEXT </w:instrText>
            </w:r>
            <w:r w:rsidR="00E367CA" w:rsidRPr="008D1F98">
              <w:rPr>
                <w:rStyle w:val="Einfuegetext"/>
                <w:b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13"/>
            <w:r w:rsidR="00742D7F" w:rsidRPr="006A0B53">
              <w:br/>
            </w:r>
            <w:r w:rsidRPr="008D1F98">
              <w:rPr>
                <w:rStyle w:val="Einfuegetext"/>
                <w:b/>
              </w:rPr>
              <w:fldChar w:fldCharType="begin">
                <w:ffData>
                  <w:name w:val="tm_reisegrund_2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14" w:name="tm_reisegrund_2"/>
            <w:r w:rsidRPr="008D1F98">
              <w:rPr>
                <w:rStyle w:val="Einfuegetext"/>
                <w:b/>
              </w:rPr>
              <w:instrText xml:space="preserve"> FORMTEXT </w:instrText>
            </w:r>
            <w:r w:rsidR="00E367CA" w:rsidRPr="008D1F98">
              <w:rPr>
                <w:rStyle w:val="Einfuegetext"/>
                <w:b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14"/>
          </w:p>
        </w:tc>
      </w:tr>
      <w:tr w:rsidR="00742D7F" w:rsidTr="00443DD0">
        <w:tc>
          <w:tcPr>
            <w:tcW w:w="8014" w:type="dxa"/>
            <w:gridSpan w:val="24"/>
            <w:shd w:val="pct12" w:color="auto" w:fill="auto"/>
          </w:tcPr>
          <w:p w:rsidR="00742D7F" w:rsidRDefault="00742D7F" w:rsidP="00742D7F">
            <w:pPr>
              <w:rPr>
                <w:sz w:val="16"/>
              </w:rPr>
            </w:pPr>
            <w:r>
              <w:rPr>
                <w:sz w:val="16"/>
              </w:rPr>
              <w:t>Geschäftsort (bei mehreren Reisezielen alle Geschäftsorte aufführen)</w:t>
            </w:r>
          </w:p>
        </w:tc>
        <w:tc>
          <w:tcPr>
            <w:tcW w:w="2174" w:type="dxa"/>
            <w:gridSpan w:val="9"/>
            <w:shd w:val="pct12" w:color="auto" w:fill="auto"/>
          </w:tcPr>
          <w:p w:rsidR="00742D7F" w:rsidRDefault="00742D7F" w:rsidP="00742D7F">
            <w:pPr>
              <w:rPr>
                <w:sz w:val="16"/>
              </w:rPr>
            </w:pPr>
            <w:r>
              <w:rPr>
                <w:sz w:val="16"/>
              </w:rPr>
              <w:t xml:space="preserve">Tägliche Rückkehr </w:t>
            </w:r>
            <w:r w:rsidR="001E1479">
              <w:rPr>
                <w:sz w:val="16"/>
              </w:rPr>
              <w:t>möglich</w:t>
            </w:r>
          </w:p>
        </w:tc>
      </w:tr>
      <w:tr w:rsidR="00742D7F" w:rsidTr="004457C9">
        <w:trPr>
          <w:trHeight w:val="340"/>
        </w:trPr>
        <w:tc>
          <w:tcPr>
            <w:tcW w:w="8014" w:type="dxa"/>
            <w:gridSpan w:val="24"/>
            <w:tcBorders>
              <w:bottom w:val="single" w:sz="4" w:space="0" w:color="auto"/>
            </w:tcBorders>
          </w:tcPr>
          <w:p w:rsidR="00742D7F" w:rsidRPr="008D1F98" w:rsidRDefault="00515F04" w:rsidP="00742D7F">
            <w:pPr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m_gesch_ort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5" w:name="tm_gesch_ort"/>
            <w:r w:rsidRPr="008D1F98">
              <w:rPr>
                <w:rStyle w:val="Einfuegetext"/>
                <w:b/>
              </w:rPr>
              <w:instrText xml:space="preserve"> FORMTEXT </w:instrText>
            </w:r>
            <w:r w:rsidR="00E367CA" w:rsidRPr="008D1F98">
              <w:rPr>
                <w:rStyle w:val="Einfuegetext"/>
                <w:b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15"/>
          </w:p>
        </w:tc>
        <w:tc>
          <w:tcPr>
            <w:tcW w:w="2174" w:type="dxa"/>
            <w:gridSpan w:val="9"/>
            <w:tcBorders>
              <w:bottom w:val="single" w:sz="4" w:space="0" w:color="auto"/>
            </w:tcBorders>
            <w:vAlign w:val="center"/>
          </w:tcPr>
          <w:p w:rsidR="00742D7F" w:rsidRDefault="00D770D1" w:rsidP="004457C9">
            <w:pPr>
              <w:rPr>
                <w:sz w:val="17"/>
              </w:rPr>
            </w:pPr>
            <w:r w:rsidRPr="008D1F98">
              <w:rPr>
                <w:b/>
                <w:sz w:val="18"/>
                <w:szCs w:val="18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10"/>
            <w:r w:rsidRPr="008D1F98">
              <w:rPr>
                <w:b/>
                <w:sz w:val="18"/>
                <w:szCs w:val="18"/>
              </w:rPr>
              <w:instrText xml:space="preserve"> FORMCHECKBOX </w:instrText>
            </w:r>
            <w:r w:rsidR="005C51DC" w:rsidRPr="005C51DC">
              <w:rPr>
                <w:b/>
                <w:sz w:val="18"/>
                <w:szCs w:val="18"/>
              </w:rPr>
            </w:r>
            <w:r w:rsidRPr="008D1F98">
              <w:rPr>
                <w:b/>
                <w:sz w:val="18"/>
                <w:szCs w:val="18"/>
              </w:rPr>
              <w:fldChar w:fldCharType="end"/>
            </w:r>
            <w:bookmarkEnd w:id="16"/>
            <w:r w:rsidR="00742D7F">
              <w:rPr>
                <w:sz w:val="17"/>
              </w:rPr>
              <w:t xml:space="preserve"> Ja      </w:t>
            </w:r>
            <w:r w:rsidRPr="008D1F98">
              <w:rPr>
                <w:b/>
                <w:sz w:val="18"/>
                <w:szCs w:val="18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11"/>
            <w:r w:rsidRPr="008D1F98">
              <w:rPr>
                <w:b/>
                <w:sz w:val="18"/>
                <w:szCs w:val="18"/>
              </w:rPr>
              <w:instrText xml:space="preserve"> FORMCHECKBOX </w:instrText>
            </w:r>
            <w:r w:rsidR="005C51DC" w:rsidRPr="005C51DC">
              <w:rPr>
                <w:b/>
                <w:sz w:val="18"/>
                <w:szCs w:val="18"/>
              </w:rPr>
            </w:r>
            <w:r w:rsidRPr="008D1F98">
              <w:rPr>
                <w:b/>
                <w:sz w:val="18"/>
                <w:szCs w:val="18"/>
              </w:rPr>
              <w:fldChar w:fldCharType="end"/>
            </w:r>
            <w:bookmarkEnd w:id="17"/>
            <w:r w:rsidR="00742D7F">
              <w:rPr>
                <w:sz w:val="17"/>
              </w:rPr>
              <w:t xml:space="preserve"> Nein</w:t>
            </w:r>
          </w:p>
        </w:tc>
      </w:tr>
      <w:tr w:rsidR="001E1479" w:rsidTr="00443DD0">
        <w:trPr>
          <w:trHeight w:val="188"/>
        </w:trPr>
        <w:tc>
          <w:tcPr>
            <w:tcW w:w="1002" w:type="dxa"/>
            <w:vMerge w:val="restart"/>
            <w:shd w:val="pct12" w:color="auto" w:fill="auto"/>
          </w:tcPr>
          <w:p w:rsidR="001E1479" w:rsidRPr="003F4656" w:rsidRDefault="001E1479" w:rsidP="00FE651B">
            <w:pPr>
              <w:jc w:val="center"/>
              <w:rPr>
                <w:b/>
                <w:sz w:val="16"/>
                <w:szCs w:val="16"/>
              </w:rPr>
            </w:pPr>
            <w:r w:rsidRPr="003F4656">
              <w:rPr>
                <w:b/>
                <w:sz w:val="16"/>
                <w:szCs w:val="16"/>
              </w:rPr>
              <w:t>Hinreise ab</w:t>
            </w:r>
          </w:p>
        </w:tc>
        <w:tc>
          <w:tcPr>
            <w:tcW w:w="715" w:type="dxa"/>
            <w:gridSpan w:val="2"/>
            <w:shd w:val="pct12" w:color="auto" w:fill="auto"/>
          </w:tcPr>
          <w:p w:rsidR="001E1479" w:rsidRPr="00E910DC" w:rsidRDefault="00AA51C9" w:rsidP="0089111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Wohn</w:t>
            </w:r>
            <w:r w:rsidR="001E1479" w:rsidRPr="00E910DC">
              <w:rPr>
                <w:sz w:val="12"/>
                <w:szCs w:val="12"/>
              </w:rPr>
              <w:t>ort</w:t>
            </w:r>
          </w:p>
        </w:tc>
        <w:tc>
          <w:tcPr>
            <w:tcW w:w="718" w:type="dxa"/>
            <w:gridSpan w:val="2"/>
            <w:shd w:val="pct12" w:color="auto" w:fill="auto"/>
          </w:tcPr>
          <w:p w:rsidR="001E1479" w:rsidRPr="00D9518C" w:rsidRDefault="001E1479" w:rsidP="0089111B">
            <w:pPr>
              <w:jc w:val="center"/>
              <w:rPr>
                <w:sz w:val="12"/>
                <w:szCs w:val="12"/>
              </w:rPr>
            </w:pPr>
            <w:r w:rsidRPr="00D9518C">
              <w:rPr>
                <w:sz w:val="12"/>
                <w:szCs w:val="12"/>
              </w:rPr>
              <w:t>Dienst</w:t>
            </w:r>
            <w:r>
              <w:rPr>
                <w:sz w:val="12"/>
                <w:szCs w:val="12"/>
              </w:rPr>
              <w:t xml:space="preserve">- </w:t>
            </w:r>
            <w:r w:rsidRPr="00D9518C">
              <w:rPr>
                <w:sz w:val="12"/>
                <w:szCs w:val="12"/>
              </w:rPr>
              <w:t>stelle</w:t>
            </w:r>
          </w:p>
        </w:tc>
        <w:tc>
          <w:tcPr>
            <w:tcW w:w="1436" w:type="dxa"/>
            <w:gridSpan w:val="3"/>
            <w:shd w:val="pct12" w:color="auto" w:fill="auto"/>
          </w:tcPr>
          <w:p w:rsidR="001E1479" w:rsidRPr="00D9518C" w:rsidRDefault="001E1479" w:rsidP="001E147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anderer Ort</w:t>
            </w:r>
          </w:p>
        </w:tc>
        <w:tc>
          <w:tcPr>
            <w:tcW w:w="904" w:type="dxa"/>
            <w:vMerge w:val="restart"/>
            <w:shd w:val="pct12" w:color="auto" w:fill="auto"/>
          </w:tcPr>
          <w:p w:rsidR="001E1479" w:rsidRPr="00D9518C" w:rsidRDefault="001E1479" w:rsidP="001E1479">
            <w:pPr>
              <w:jc w:val="center"/>
              <w:rPr>
                <w:sz w:val="12"/>
                <w:szCs w:val="12"/>
              </w:rPr>
            </w:pPr>
            <w:r w:rsidRPr="00D9518C">
              <w:rPr>
                <w:sz w:val="12"/>
                <w:szCs w:val="12"/>
              </w:rPr>
              <w:t>Reiseantritt</w:t>
            </w:r>
          </w:p>
        </w:tc>
        <w:tc>
          <w:tcPr>
            <w:tcW w:w="1259" w:type="dxa"/>
            <w:gridSpan w:val="5"/>
            <w:shd w:val="pct12" w:color="auto" w:fill="auto"/>
          </w:tcPr>
          <w:p w:rsidR="001E1479" w:rsidRDefault="001E1479" w:rsidP="00255BC5">
            <w:pPr>
              <w:jc w:val="center"/>
              <w:rPr>
                <w:sz w:val="12"/>
              </w:rPr>
            </w:pPr>
            <w:r>
              <w:rPr>
                <w:sz w:val="16"/>
              </w:rPr>
              <w:t>Datum</w:t>
            </w:r>
          </w:p>
        </w:tc>
        <w:tc>
          <w:tcPr>
            <w:tcW w:w="900" w:type="dxa"/>
            <w:gridSpan w:val="4"/>
            <w:shd w:val="pct12" w:color="auto" w:fill="auto"/>
          </w:tcPr>
          <w:p w:rsidR="001E1479" w:rsidRDefault="001E1479" w:rsidP="0089111B">
            <w:pPr>
              <w:jc w:val="center"/>
              <w:rPr>
                <w:sz w:val="12"/>
              </w:rPr>
            </w:pPr>
            <w:r>
              <w:rPr>
                <w:sz w:val="16"/>
              </w:rPr>
              <w:t>Uhrzeit</w:t>
            </w:r>
          </w:p>
        </w:tc>
        <w:tc>
          <w:tcPr>
            <w:tcW w:w="1080" w:type="dxa"/>
            <w:gridSpan w:val="6"/>
            <w:vMerge w:val="restart"/>
            <w:shd w:val="pct12" w:color="auto" w:fill="auto"/>
          </w:tcPr>
          <w:p w:rsidR="001E1479" w:rsidRPr="00D9518C" w:rsidRDefault="001E1479" w:rsidP="001E1479">
            <w:pPr>
              <w:jc w:val="center"/>
              <w:rPr>
                <w:sz w:val="12"/>
                <w:szCs w:val="12"/>
              </w:rPr>
            </w:pPr>
            <w:r w:rsidRPr="00D9518C">
              <w:rPr>
                <w:sz w:val="12"/>
                <w:szCs w:val="12"/>
              </w:rPr>
              <w:t>Beginn Dienstgeschäft</w:t>
            </w:r>
          </w:p>
        </w:tc>
        <w:tc>
          <w:tcPr>
            <w:tcW w:w="1265" w:type="dxa"/>
            <w:gridSpan w:val="6"/>
            <w:shd w:val="pct12" w:color="auto" w:fill="auto"/>
          </w:tcPr>
          <w:p w:rsidR="001E1479" w:rsidRDefault="001E1479" w:rsidP="00D9518C">
            <w:pPr>
              <w:tabs>
                <w:tab w:val="center" w:pos="518"/>
              </w:tabs>
              <w:jc w:val="center"/>
              <w:rPr>
                <w:sz w:val="12"/>
              </w:rPr>
            </w:pPr>
            <w:r>
              <w:rPr>
                <w:sz w:val="16"/>
              </w:rPr>
              <w:t>Datum</w:t>
            </w:r>
          </w:p>
        </w:tc>
        <w:tc>
          <w:tcPr>
            <w:tcW w:w="909" w:type="dxa"/>
            <w:gridSpan w:val="3"/>
            <w:shd w:val="pct12" w:color="auto" w:fill="auto"/>
          </w:tcPr>
          <w:p w:rsidR="001E1479" w:rsidRDefault="001E1479" w:rsidP="0089111B">
            <w:pPr>
              <w:jc w:val="center"/>
              <w:rPr>
                <w:sz w:val="12"/>
              </w:rPr>
            </w:pPr>
            <w:r>
              <w:rPr>
                <w:sz w:val="16"/>
              </w:rPr>
              <w:t>Uhrzeit</w:t>
            </w:r>
          </w:p>
        </w:tc>
      </w:tr>
      <w:tr w:rsidR="001E1479" w:rsidTr="00443DD0">
        <w:trPr>
          <w:trHeight w:val="187"/>
        </w:trPr>
        <w:tc>
          <w:tcPr>
            <w:tcW w:w="1002" w:type="dxa"/>
            <w:vMerge/>
            <w:tcBorders>
              <w:bottom w:val="single" w:sz="4" w:space="0" w:color="auto"/>
            </w:tcBorders>
          </w:tcPr>
          <w:p w:rsidR="001E1479" w:rsidRPr="003F4656" w:rsidRDefault="001E1479" w:rsidP="00FE65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15" w:type="dxa"/>
            <w:gridSpan w:val="2"/>
            <w:tcBorders>
              <w:bottom w:val="single" w:sz="4" w:space="0" w:color="auto"/>
            </w:tcBorders>
          </w:tcPr>
          <w:p w:rsidR="001E1479" w:rsidRPr="008D1F98" w:rsidRDefault="001E1479" w:rsidP="0089111B">
            <w:pPr>
              <w:jc w:val="center"/>
              <w:rPr>
                <w:b/>
                <w:sz w:val="18"/>
                <w:szCs w:val="18"/>
              </w:rPr>
            </w:pPr>
            <w:r w:rsidRPr="008D1F98">
              <w:rPr>
                <w:b/>
                <w:sz w:val="18"/>
                <w:szCs w:val="18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1F98">
              <w:rPr>
                <w:b/>
                <w:sz w:val="18"/>
                <w:szCs w:val="18"/>
              </w:rPr>
              <w:instrText xml:space="preserve"> FORMCHECKBOX </w:instrText>
            </w:r>
            <w:r w:rsidR="005C51DC" w:rsidRPr="005C51DC">
              <w:rPr>
                <w:b/>
                <w:sz w:val="18"/>
                <w:szCs w:val="18"/>
              </w:rPr>
            </w:r>
            <w:r w:rsidRPr="008D1F98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718" w:type="dxa"/>
            <w:gridSpan w:val="2"/>
            <w:tcBorders>
              <w:bottom w:val="single" w:sz="4" w:space="0" w:color="auto"/>
            </w:tcBorders>
          </w:tcPr>
          <w:p w:rsidR="001E1479" w:rsidRPr="008D1F98" w:rsidRDefault="001E1479" w:rsidP="0089111B">
            <w:pPr>
              <w:jc w:val="center"/>
              <w:rPr>
                <w:b/>
                <w:sz w:val="18"/>
                <w:szCs w:val="18"/>
              </w:rPr>
            </w:pPr>
            <w:r w:rsidRPr="008D1F98">
              <w:rPr>
                <w:b/>
                <w:sz w:val="18"/>
                <w:szCs w:val="18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1F98">
              <w:rPr>
                <w:b/>
                <w:sz w:val="18"/>
                <w:szCs w:val="18"/>
              </w:rPr>
              <w:instrText xml:space="preserve"> FORMCHECKBOX </w:instrText>
            </w:r>
            <w:r w:rsidR="005C51DC" w:rsidRPr="005C51DC">
              <w:rPr>
                <w:b/>
                <w:sz w:val="18"/>
                <w:szCs w:val="18"/>
              </w:rPr>
            </w:r>
            <w:r w:rsidRPr="008D1F98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436" w:type="dxa"/>
            <w:gridSpan w:val="3"/>
            <w:tcBorders>
              <w:bottom w:val="single" w:sz="4" w:space="0" w:color="auto"/>
            </w:tcBorders>
          </w:tcPr>
          <w:p w:rsidR="001E1479" w:rsidRPr="008D1F98" w:rsidRDefault="001E1479" w:rsidP="00872650">
            <w:pPr>
              <w:rPr>
                <w:rFonts w:cs="Arial"/>
                <w:b/>
                <w:sz w:val="15"/>
                <w:szCs w:val="15"/>
              </w:rPr>
            </w:pPr>
            <w:r w:rsidRPr="008D1F98">
              <w:rPr>
                <w:b/>
                <w:sz w:val="15"/>
                <w:szCs w:val="15"/>
              </w:rPr>
              <w:fldChar w:fldCharType="begin">
                <w:ffData>
                  <w:name w:val="Text43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8" w:name="Text43"/>
            <w:r w:rsidRPr="008D1F98">
              <w:rPr>
                <w:b/>
                <w:sz w:val="15"/>
                <w:szCs w:val="15"/>
              </w:rPr>
              <w:instrText xml:space="preserve"> FORMTEXT </w:instrText>
            </w:r>
            <w:r w:rsidRPr="008D1F98">
              <w:rPr>
                <w:b/>
                <w:sz w:val="15"/>
                <w:szCs w:val="15"/>
              </w:rPr>
            </w:r>
            <w:r w:rsidRPr="008D1F98">
              <w:rPr>
                <w:b/>
                <w:sz w:val="15"/>
                <w:szCs w:val="15"/>
              </w:rPr>
              <w:fldChar w:fldCharType="separate"/>
            </w:r>
            <w:r w:rsidR="005C51DC">
              <w:rPr>
                <w:b/>
                <w:noProof/>
                <w:sz w:val="15"/>
                <w:szCs w:val="15"/>
              </w:rPr>
              <w:t> </w:t>
            </w:r>
            <w:r w:rsidR="005C51DC">
              <w:rPr>
                <w:b/>
                <w:noProof/>
                <w:sz w:val="15"/>
                <w:szCs w:val="15"/>
              </w:rPr>
              <w:t> </w:t>
            </w:r>
            <w:r w:rsidR="005C51DC">
              <w:rPr>
                <w:b/>
                <w:noProof/>
                <w:sz w:val="15"/>
                <w:szCs w:val="15"/>
              </w:rPr>
              <w:t> </w:t>
            </w:r>
            <w:r w:rsidR="005C51DC">
              <w:rPr>
                <w:b/>
                <w:noProof/>
                <w:sz w:val="15"/>
                <w:szCs w:val="15"/>
              </w:rPr>
              <w:t> </w:t>
            </w:r>
            <w:r w:rsidR="005C51DC">
              <w:rPr>
                <w:b/>
                <w:noProof/>
                <w:sz w:val="15"/>
                <w:szCs w:val="15"/>
              </w:rPr>
              <w:t> </w:t>
            </w:r>
            <w:r w:rsidRPr="008D1F98">
              <w:rPr>
                <w:b/>
                <w:sz w:val="15"/>
                <w:szCs w:val="15"/>
              </w:rPr>
              <w:fldChar w:fldCharType="end"/>
            </w:r>
            <w:bookmarkEnd w:id="18"/>
          </w:p>
        </w:tc>
        <w:tc>
          <w:tcPr>
            <w:tcW w:w="904" w:type="dxa"/>
            <w:vMerge/>
            <w:tcBorders>
              <w:bottom w:val="single" w:sz="4" w:space="0" w:color="auto"/>
            </w:tcBorders>
          </w:tcPr>
          <w:p w:rsidR="001E1479" w:rsidRDefault="001E1479" w:rsidP="0089111B">
            <w:pPr>
              <w:jc w:val="center"/>
              <w:rPr>
                <w:sz w:val="16"/>
              </w:rPr>
            </w:pPr>
          </w:p>
        </w:tc>
        <w:tc>
          <w:tcPr>
            <w:tcW w:w="1259" w:type="dxa"/>
            <w:gridSpan w:val="5"/>
            <w:tcBorders>
              <w:bottom w:val="single" w:sz="4" w:space="0" w:color="auto"/>
            </w:tcBorders>
          </w:tcPr>
          <w:p w:rsidR="001E1479" w:rsidRPr="008D1F98" w:rsidRDefault="001E1479" w:rsidP="0089111B">
            <w:pPr>
              <w:jc w:val="center"/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bookmarkStart w:id="19" w:name="Text1"/>
            <w:r w:rsidRPr="008D1F98">
              <w:rPr>
                <w:rStyle w:val="Einfuegetext"/>
                <w:b/>
              </w:rPr>
              <w:instrText xml:space="preserve"> FORMTEXT </w:instrText>
            </w:r>
            <w:r w:rsidRPr="008D1F98">
              <w:rPr>
                <w:rStyle w:val="Einfuegetext"/>
                <w:b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19"/>
          </w:p>
        </w:tc>
        <w:tc>
          <w:tcPr>
            <w:tcW w:w="900" w:type="dxa"/>
            <w:gridSpan w:val="4"/>
            <w:tcBorders>
              <w:bottom w:val="single" w:sz="4" w:space="0" w:color="auto"/>
            </w:tcBorders>
          </w:tcPr>
          <w:p w:rsidR="001E1479" w:rsidRPr="008D1F98" w:rsidRDefault="005B2DE9" w:rsidP="0089111B">
            <w:pPr>
              <w:jc w:val="center"/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0" w:name="Text2"/>
            <w:r w:rsidRPr="008D1F98">
              <w:rPr>
                <w:rStyle w:val="Einfuegetext"/>
                <w:b/>
              </w:rPr>
              <w:instrText xml:space="preserve"> FORMTEXT </w:instrText>
            </w:r>
            <w:r w:rsidRPr="008D1F98">
              <w:rPr>
                <w:b/>
                <w:sz w:val="18"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20"/>
          </w:p>
        </w:tc>
        <w:tc>
          <w:tcPr>
            <w:tcW w:w="1080" w:type="dxa"/>
            <w:gridSpan w:val="6"/>
            <w:vMerge/>
            <w:tcBorders>
              <w:bottom w:val="single" w:sz="4" w:space="0" w:color="auto"/>
            </w:tcBorders>
          </w:tcPr>
          <w:p w:rsidR="001E1479" w:rsidRPr="00D9518C" w:rsidRDefault="001E1479" w:rsidP="0089111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65" w:type="dxa"/>
            <w:gridSpan w:val="6"/>
            <w:tcBorders>
              <w:bottom w:val="single" w:sz="4" w:space="0" w:color="auto"/>
            </w:tcBorders>
          </w:tcPr>
          <w:p w:rsidR="001E1479" w:rsidRPr="008D1F98" w:rsidRDefault="001E1479" w:rsidP="0089111B">
            <w:pPr>
              <w:jc w:val="center"/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bookmarkStart w:id="21" w:name="Text3"/>
            <w:r w:rsidRPr="008D1F98">
              <w:rPr>
                <w:rStyle w:val="Einfuegetext"/>
                <w:b/>
              </w:rPr>
              <w:instrText xml:space="preserve"> FORMTEXT </w:instrText>
            </w:r>
            <w:r w:rsidRPr="008D1F98">
              <w:rPr>
                <w:rStyle w:val="Einfuegetext"/>
                <w:b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21"/>
          </w:p>
        </w:tc>
        <w:tc>
          <w:tcPr>
            <w:tcW w:w="909" w:type="dxa"/>
            <w:gridSpan w:val="3"/>
            <w:tcBorders>
              <w:bottom w:val="single" w:sz="4" w:space="0" w:color="auto"/>
            </w:tcBorders>
          </w:tcPr>
          <w:p w:rsidR="001E1479" w:rsidRPr="002A2C0C" w:rsidRDefault="005B2DE9" w:rsidP="0089111B">
            <w:pPr>
              <w:jc w:val="center"/>
              <w:rPr>
                <w:rStyle w:val="Einfuegetext"/>
                <w:b/>
              </w:rPr>
            </w:pPr>
            <w:r w:rsidRPr="002A2C0C">
              <w:rPr>
                <w:rStyle w:val="Einfuegetext"/>
                <w:b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2" w:name="Text4"/>
            <w:r w:rsidRPr="002A2C0C">
              <w:rPr>
                <w:rStyle w:val="Einfuegetext"/>
                <w:b/>
              </w:rPr>
              <w:instrText xml:space="preserve"> FORMTEXT </w:instrText>
            </w:r>
            <w:r w:rsidRPr="002A2C0C">
              <w:rPr>
                <w:b/>
                <w:sz w:val="18"/>
              </w:rPr>
            </w:r>
            <w:r w:rsidRPr="002A2C0C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2A2C0C">
              <w:rPr>
                <w:rStyle w:val="Einfuegetext"/>
                <w:b/>
              </w:rPr>
              <w:fldChar w:fldCharType="end"/>
            </w:r>
            <w:bookmarkEnd w:id="22"/>
          </w:p>
        </w:tc>
      </w:tr>
      <w:tr w:rsidR="001E1479" w:rsidTr="00443DD0">
        <w:trPr>
          <w:trHeight w:val="188"/>
        </w:trPr>
        <w:tc>
          <w:tcPr>
            <w:tcW w:w="1002" w:type="dxa"/>
            <w:vMerge w:val="restart"/>
            <w:shd w:val="pct12" w:color="auto" w:fill="auto"/>
          </w:tcPr>
          <w:p w:rsidR="001E1479" w:rsidRPr="003F4656" w:rsidRDefault="001E1479" w:rsidP="00FE651B">
            <w:pPr>
              <w:jc w:val="center"/>
              <w:rPr>
                <w:b/>
                <w:sz w:val="16"/>
                <w:szCs w:val="16"/>
              </w:rPr>
            </w:pPr>
            <w:r w:rsidRPr="003F4656">
              <w:rPr>
                <w:b/>
                <w:sz w:val="16"/>
                <w:szCs w:val="16"/>
              </w:rPr>
              <w:t>Rückreise nach</w:t>
            </w:r>
          </w:p>
        </w:tc>
        <w:tc>
          <w:tcPr>
            <w:tcW w:w="715" w:type="dxa"/>
            <w:gridSpan w:val="2"/>
            <w:shd w:val="pct12" w:color="auto" w:fill="auto"/>
          </w:tcPr>
          <w:p w:rsidR="001E1479" w:rsidRPr="00D9518C" w:rsidRDefault="001E1479" w:rsidP="0089111B">
            <w:pPr>
              <w:jc w:val="center"/>
              <w:rPr>
                <w:sz w:val="12"/>
                <w:szCs w:val="12"/>
              </w:rPr>
            </w:pPr>
            <w:r w:rsidRPr="00D9518C">
              <w:rPr>
                <w:sz w:val="12"/>
                <w:szCs w:val="12"/>
              </w:rPr>
              <w:t>Wohnort</w:t>
            </w:r>
          </w:p>
        </w:tc>
        <w:tc>
          <w:tcPr>
            <w:tcW w:w="718" w:type="dxa"/>
            <w:gridSpan w:val="2"/>
            <w:shd w:val="pct12" w:color="auto" w:fill="auto"/>
          </w:tcPr>
          <w:p w:rsidR="001E1479" w:rsidRPr="00D9518C" w:rsidRDefault="001E1479" w:rsidP="0089111B">
            <w:pPr>
              <w:jc w:val="center"/>
              <w:rPr>
                <w:sz w:val="12"/>
                <w:szCs w:val="12"/>
              </w:rPr>
            </w:pPr>
            <w:r w:rsidRPr="00D9518C">
              <w:rPr>
                <w:sz w:val="12"/>
                <w:szCs w:val="12"/>
              </w:rPr>
              <w:t>Dienst</w:t>
            </w:r>
            <w:r>
              <w:rPr>
                <w:sz w:val="12"/>
                <w:szCs w:val="12"/>
              </w:rPr>
              <w:t xml:space="preserve"> -</w:t>
            </w:r>
            <w:r w:rsidRPr="00D9518C">
              <w:rPr>
                <w:sz w:val="12"/>
                <w:szCs w:val="12"/>
              </w:rPr>
              <w:t>stelle</w:t>
            </w:r>
          </w:p>
        </w:tc>
        <w:tc>
          <w:tcPr>
            <w:tcW w:w="1436" w:type="dxa"/>
            <w:gridSpan w:val="3"/>
            <w:shd w:val="pct12" w:color="auto" w:fill="auto"/>
          </w:tcPr>
          <w:p w:rsidR="001E1479" w:rsidRPr="00D9518C" w:rsidRDefault="001E1479" w:rsidP="001E147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anderer Ort</w:t>
            </w:r>
          </w:p>
        </w:tc>
        <w:tc>
          <w:tcPr>
            <w:tcW w:w="904" w:type="dxa"/>
            <w:vMerge w:val="restart"/>
            <w:shd w:val="pct12" w:color="auto" w:fill="auto"/>
          </w:tcPr>
          <w:p w:rsidR="001E1479" w:rsidRPr="00D9518C" w:rsidRDefault="001E1479" w:rsidP="001E1479">
            <w:pPr>
              <w:jc w:val="center"/>
              <w:rPr>
                <w:sz w:val="12"/>
                <w:szCs w:val="12"/>
              </w:rPr>
            </w:pPr>
            <w:r w:rsidRPr="00D9518C">
              <w:rPr>
                <w:sz w:val="12"/>
                <w:szCs w:val="12"/>
              </w:rPr>
              <w:t>Beendigung</w:t>
            </w:r>
          </w:p>
        </w:tc>
        <w:tc>
          <w:tcPr>
            <w:tcW w:w="1259" w:type="dxa"/>
            <w:gridSpan w:val="5"/>
            <w:shd w:val="pct12" w:color="auto" w:fill="auto"/>
          </w:tcPr>
          <w:p w:rsidR="001E1479" w:rsidRDefault="001E1479" w:rsidP="00255BC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Datum</w:t>
            </w:r>
          </w:p>
        </w:tc>
        <w:tc>
          <w:tcPr>
            <w:tcW w:w="900" w:type="dxa"/>
            <w:gridSpan w:val="4"/>
            <w:shd w:val="pct12" w:color="auto" w:fill="auto"/>
          </w:tcPr>
          <w:p w:rsidR="001E1479" w:rsidRDefault="001E1479" w:rsidP="008911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Uhrzeit</w:t>
            </w:r>
          </w:p>
        </w:tc>
        <w:tc>
          <w:tcPr>
            <w:tcW w:w="1080" w:type="dxa"/>
            <w:gridSpan w:val="6"/>
            <w:vMerge w:val="restart"/>
            <w:shd w:val="pct12" w:color="auto" w:fill="auto"/>
          </w:tcPr>
          <w:p w:rsidR="001E1479" w:rsidRPr="00D9518C" w:rsidRDefault="001E1479" w:rsidP="001E1479">
            <w:pPr>
              <w:jc w:val="center"/>
              <w:rPr>
                <w:sz w:val="12"/>
                <w:szCs w:val="12"/>
              </w:rPr>
            </w:pPr>
            <w:r w:rsidRPr="00D9518C">
              <w:rPr>
                <w:sz w:val="12"/>
                <w:szCs w:val="12"/>
              </w:rPr>
              <w:t>Ende</w:t>
            </w:r>
            <w:r w:rsidR="005D1E8B">
              <w:rPr>
                <w:sz w:val="12"/>
                <w:szCs w:val="12"/>
              </w:rPr>
              <w:t xml:space="preserve"> </w:t>
            </w:r>
            <w:r w:rsidRPr="00D9518C">
              <w:rPr>
                <w:sz w:val="12"/>
                <w:szCs w:val="12"/>
              </w:rPr>
              <w:t>Dienstgeschäft</w:t>
            </w:r>
          </w:p>
        </w:tc>
        <w:tc>
          <w:tcPr>
            <w:tcW w:w="1265" w:type="dxa"/>
            <w:gridSpan w:val="6"/>
            <w:shd w:val="pct12" w:color="auto" w:fill="auto"/>
          </w:tcPr>
          <w:p w:rsidR="001E1479" w:rsidRPr="0089111B" w:rsidRDefault="001E1479" w:rsidP="00D9518C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Datum</w:t>
            </w:r>
          </w:p>
        </w:tc>
        <w:tc>
          <w:tcPr>
            <w:tcW w:w="909" w:type="dxa"/>
            <w:gridSpan w:val="3"/>
            <w:shd w:val="pct12" w:color="auto" w:fill="auto"/>
          </w:tcPr>
          <w:p w:rsidR="001E1479" w:rsidRPr="0089111B" w:rsidRDefault="001E1479" w:rsidP="0089111B">
            <w:pPr>
              <w:jc w:val="center"/>
              <w:rPr>
                <w:sz w:val="16"/>
              </w:rPr>
            </w:pPr>
            <w:r>
              <w:rPr>
                <w:sz w:val="16"/>
              </w:rPr>
              <w:t>Uhrzeit</w:t>
            </w:r>
          </w:p>
        </w:tc>
      </w:tr>
      <w:tr w:rsidR="001E1479" w:rsidTr="00443DD0">
        <w:trPr>
          <w:trHeight w:val="187"/>
        </w:trPr>
        <w:tc>
          <w:tcPr>
            <w:tcW w:w="1002" w:type="dxa"/>
            <w:vMerge/>
            <w:tcBorders>
              <w:bottom w:val="single" w:sz="4" w:space="0" w:color="auto"/>
            </w:tcBorders>
          </w:tcPr>
          <w:p w:rsidR="001E1479" w:rsidRDefault="001E1479" w:rsidP="0089111B">
            <w:pPr>
              <w:pStyle w:val="berschrift6"/>
              <w:framePr w:hSpace="0" w:wrap="auto" w:vAnchor="margin" w:xAlign="left" w:yAlign="inline"/>
              <w:suppressOverlap w:val="0"/>
            </w:pPr>
          </w:p>
        </w:tc>
        <w:tc>
          <w:tcPr>
            <w:tcW w:w="715" w:type="dxa"/>
            <w:gridSpan w:val="2"/>
            <w:tcBorders>
              <w:bottom w:val="single" w:sz="4" w:space="0" w:color="auto"/>
            </w:tcBorders>
          </w:tcPr>
          <w:p w:rsidR="001E1479" w:rsidRPr="008D1F98" w:rsidRDefault="001E1479" w:rsidP="0089111B">
            <w:pPr>
              <w:jc w:val="center"/>
              <w:rPr>
                <w:b/>
                <w:sz w:val="18"/>
                <w:szCs w:val="18"/>
              </w:rPr>
            </w:pPr>
            <w:r w:rsidRPr="008D1F98">
              <w:rPr>
                <w:b/>
                <w:sz w:val="18"/>
                <w:szCs w:val="18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30"/>
            <w:r w:rsidRPr="008D1F98">
              <w:rPr>
                <w:b/>
                <w:sz w:val="18"/>
                <w:szCs w:val="18"/>
              </w:rPr>
              <w:instrText xml:space="preserve"> FORMCHECKBOX </w:instrText>
            </w:r>
            <w:r w:rsidR="005C51DC" w:rsidRPr="005C51DC">
              <w:rPr>
                <w:b/>
                <w:sz w:val="18"/>
                <w:szCs w:val="18"/>
              </w:rPr>
            </w:r>
            <w:r w:rsidRPr="008D1F98">
              <w:rPr>
                <w:b/>
                <w:sz w:val="18"/>
                <w:szCs w:val="18"/>
              </w:rPr>
              <w:fldChar w:fldCharType="end"/>
            </w:r>
            <w:bookmarkEnd w:id="23"/>
          </w:p>
        </w:tc>
        <w:tc>
          <w:tcPr>
            <w:tcW w:w="718" w:type="dxa"/>
            <w:gridSpan w:val="2"/>
            <w:tcBorders>
              <w:bottom w:val="single" w:sz="4" w:space="0" w:color="auto"/>
            </w:tcBorders>
          </w:tcPr>
          <w:p w:rsidR="001E1479" w:rsidRPr="008D1F98" w:rsidRDefault="001E1479" w:rsidP="0089111B">
            <w:pPr>
              <w:jc w:val="center"/>
              <w:rPr>
                <w:b/>
                <w:sz w:val="18"/>
                <w:szCs w:val="18"/>
              </w:rPr>
            </w:pPr>
            <w:r w:rsidRPr="008D1F98">
              <w:rPr>
                <w:b/>
                <w:sz w:val="18"/>
                <w:szCs w:val="18"/>
              </w:rPr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31"/>
            <w:r w:rsidRPr="008D1F98">
              <w:rPr>
                <w:b/>
                <w:sz w:val="18"/>
                <w:szCs w:val="18"/>
              </w:rPr>
              <w:instrText xml:space="preserve"> FORMCHECKBOX </w:instrText>
            </w:r>
            <w:r w:rsidR="005C51DC" w:rsidRPr="005C51DC">
              <w:rPr>
                <w:b/>
                <w:sz w:val="18"/>
                <w:szCs w:val="18"/>
              </w:rPr>
            </w:r>
            <w:r w:rsidRPr="008D1F98">
              <w:rPr>
                <w:b/>
                <w:sz w:val="18"/>
                <w:szCs w:val="18"/>
              </w:rPr>
              <w:fldChar w:fldCharType="end"/>
            </w:r>
            <w:bookmarkEnd w:id="24"/>
          </w:p>
        </w:tc>
        <w:tc>
          <w:tcPr>
            <w:tcW w:w="1436" w:type="dxa"/>
            <w:gridSpan w:val="3"/>
            <w:tcBorders>
              <w:bottom w:val="single" w:sz="4" w:space="0" w:color="auto"/>
            </w:tcBorders>
          </w:tcPr>
          <w:p w:rsidR="001E1479" w:rsidRPr="008D1F98" w:rsidRDefault="001E1479" w:rsidP="00872650">
            <w:pPr>
              <w:rPr>
                <w:rFonts w:cs="Arial"/>
                <w:b/>
                <w:sz w:val="15"/>
                <w:szCs w:val="15"/>
              </w:rPr>
            </w:pPr>
            <w:r w:rsidRPr="008D1F98">
              <w:rPr>
                <w:rFonts w:cs="Arial"/>
                <w:b/>
                <w:sz w:val="15"/>
                <w:szCs w:val="15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25" w:name="Text44"/>
            <w:r w:rsidRPr="008D1F98">
              <w:rPr>
                <w:rFonts w:cs="Arial"/>
                <w:b/>
                <w:sz w:val="15"/>
                <w:szCs w:val="15"/>
              </w:rPr>
              <w:instrText xml:space="preserve"> FORMTEXT </w:instrText>
            </w:r>
            <w:r w:rsidRPr="008D1F98">
              <w:rPr>
                <w:rFonts w:cs="Arial"/>
                <w:b/>
                <w:sz w:val="15"/>
                <w:szCs w:val="15"/>
              </w:rPr>
            </w:r>
            <w:r w:rsidRPr="008D1F98">
              <w:rPr>
                <w:rFonts w:cs="Arial"/>
                <w:b/>
                <w:sz w:val="15"/>
                <w:szCs w:val="15"/>
              </w:rPr>
              <w:fldChar w:fldCharType="separate"/>
            </w:r>
            <w:r w:rsidR="005C51DC">
              <w:rPr>
                <w:rFonts w:cs="Arial"/>
                <w:b/>
                <w:noProof/>
                <w:sz w:val="15"/>
                <w:szCs w:val="15"/>
              </w:rPr>
              <w:t> </w:t>
            </w:r>
            <w:r w:rsidR="005C51DC">
              <w:rPr>
                <w:rFonts w:cs="Arial"/>
                <w:b/>
                <w:noProof/>
                <w:sz w:val="15"/>
                <w:szCs w:val="15"/>
              </w:rPr>
              <w:t> </w:t>
            </w:r>
            <w:r w:rsidR="005C51DC">
              <w:rPr>
                <w:rFonts w:cs="Arial"/>
                <w:b/>
                <w:noProof/>
                <w:sz w:val="15"/>
                <w:szCs w:val="15"/>
              </w:rPr>
              <w:t> </w:t>
            </w:r>
            <w:r w:rsidR="005C51DC">
              <w:rPr>
                <w:rFonts w:cs="Arial"/>
                <w:b/>
                <w:noProof/>
                <w:sz w:val="15"/>
                <w:szCs w:val="15"/>
              </w:rPr>
              <w:t> </w:t>
            </w:r>
            <w:r w:rsidR="005C51DC">
              <w:rPr>
                <w:rFonts w:cs="Arial"/>
                <w:b/>
                <w:noProof/>
                <w:sz w:val="15"/>
                <w:szCs w:val="15"/>
              </w:rPr>
              <w:t> </w:t>
            </w:r>
            <w:r w:rsidRPr="008D1F98">
              <w:rPr>
                <w:rFonts w:cs="Arial"/>
                <w:b/>
                <w:sz w:val="15"/>
                <w:szCs w:val="15"/>
              </w:rPr>
              <w:fldChar w:fldCharType="end"/>
            </w:r>
            <w:bookmarkEnd w:id="25"/>
          </w:p>
        </w:tc>
        <w:tc>
          <w:tcPr>
            <w:tcW w:w="904" w:type="dxa"/>
            <w:vMerge/>
            <w:tcBorders>
              <w:bottom w:val="single" w:sz="4" w:space="0" w:color="auto"/>
            </w:tcBorders>
          </w:tcPr>
          <w:p w:rsidR="001E1479" w:rsidRPr="0089111B" w:rsidRDefault="001E1479" w:rsidP="0089111B">
            <w:pPr>
              <w:jc w:val="center"/>
              <w:rPr>
                <w:sz w:val="16"/>
              </w:rPr>
            </w:pPr>
          </w:p>
        </w:tc>
        <w:tc>
          <w:tcPr>
            <w:tcW w:w="1259" w:type="dxa"/>
            <w:gridSpan w:val="5"/>
            <w:tcBorders>
              <w:bottom w:val="single" w:sz="4" w:space="0" w:color="auto"/>
            </w:tcBorders>
          </w:tcPr>
          <w:p w:rsidR="001E1479" w:rsidRPr="008D1F98" w:rsidRDefault="001E1479" w:rsidP="0089111B">
            <w:pPr>
              <w:jc w:val="center"/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bookmarkStart w:id="26" w:name="Text5"/>
            <w:r w:rsidRPr="008D1F98">
              <w:rPr>
                <w:rStyle w:val="Einfuegetext"/>
                <w:b/>
              </w:rPr>
              <w:instrText xml:space="preserve"> FORMTEXT </w:instrText>
            </w:r>
            <w:r w:rsidRPr="008D1F98">
              <w:rPr>
                <w:rStyle w:val="Einfuegetext"/>
                <w:b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26"/>
          </w:p>
        </w:tc>
        <w:tc>
          <w:tcPr>
            <w:tcW w:w="900" w:type="dxa"/>
            <w:gridSpan w:val="4"/>
            <w:tcBorders>
              <w:bottom w:val="single" w:sz="4" w:space="0" w:color="auto"/>
            </w:tcBorders>
          </w:tcPr>
          <w:p w:rsidR="001E1479" w:rsidRPr="008D1F98" w:rsidRDefault="005B2DE9" w:rsidP="0089111B">
            <w:pPr>
              <w:jc w:val="center"/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7" w:name="Text6"/>
            <w:r w:rsidRPr="008D1F98">
              <w:rPr>
                <w:rStyle w:val="Einfuegetext"/>
                <w:b/>
              </w:rPr>
              <w:instrText xml:space="preserve"> FORMTEXT </w:instrText>
            </w:r>
            <w:r w:rsidRPr="008D1F98">
              <w:rPr>
                <w:b/>
                <w:sz w:val="18"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27"/>
          </w:p>
        </w:tc>
        <w:tc>
          <w:tcPr>
            <w:tcW w:w="1080" w:type="dxa"/>
            <w:gridSpan w:val="6"/>
            <w:vMerge/>
            <w:tcBorders>
              <w:bottom w:val="single" w:sz="4" w:space="0" w:color="auto"/>
            </w:tcBorders>
          </w:tcPr>
          <w:p w:rsidR="001E1479" w:rsidRDefault="001E1479" w:rsidP="0089111B">
            <w:pPr>
              <w:jc w:val="center"/>
              <w:rPr>
                <w:sz w:val="16"/>
              </w:rPr>
            </w:pPr>
          </w:p>
        </w:tc>
        <w:tc>
          <w:tcPr>
            <w:tcW w:w="1265" w:type="dxa"/>
            <w:gridSpan w:val="6"/>
            <w:tcBorders>
              <w:bottom w:val="single" w:sz="4" w:space="0" w:color="auto"/>
            </w:tcBorders>
          </w:tcPr>
          <w:p w:rsidR="001E1479" w:rsidRPr="008D1F98" w:rsidRDefault="001E1479" w:rsidP="0089111B">
            <w:pPr>
              <w:jc w:val="center"/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bookmarkStart w:id="28" w:name="Text7"/>
            <w:r w:rsidRPr="008D1F98">
              <w:rPr>
                <w:rStyle w:val="Einfuegetext"/>
                <w:b/>
              </w:rPr>
              <w:instrText xml:space="preserve"> FORMTEXT </w:instrText>
            </w:r>
            <w:r w:rsidRPr="008D1F98">
              <w:rPr>
                <w:rStyle w:val="Einfuegetext"/>
                <w:b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28"/>
          </w:p>
        </w:tc>
        <w:tc>
          <w:tcPr>
            <w:tcW w:w="909" w:type="dxa"/>
            <w:gridSpan w:val="3"/>
            <w:tcBorders>
              <w:bottom w:val="single" w:sz="4" w:space="0" w:color="auto"/>
            </w:tcBorders>
          </w:tcPr>
          <w:p w:rsidR="001E1479" w:rsidRPr="008D1F98" w:rsidRDefault="005B2DE9" w:rsidP="0089111B">
            <w:pPr>
              <w:jc w:val="center"/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9" w:name="Text8"/>
            <w:r w:rsidRPr="008D1F98">
              <w:rPr>
                <w:rStyle w:val="Einfuegetext"/>
                <w:b/>
              </w:rPr>
              <w:instrText xml:space="preserve"> FORMTEXT </w:instrText>
            </w:r>
            <w:r w:rsidRPr="008D1F98">
              <w:rPr>
                <w:b/>
                <w:sz w:val="18"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29"/>
          </w:p>
        </w:tc>
      </w:tr>
      <w:tr w:rsidR="008335BA" w:rsidRPr="006376B8" w:rsidTr="00443DD0">
        <w:trPr>
          <w:trHeight w:val="187"/>
        </w:trPr>
        <w:tc>
          <w:tcPr>
            <w:tcW w:w="4775" w:type="dxa"/>
            <w:gridSpan w:val="9"/>
            <w:tcBorders>
              <w:right w:val="single" w:sz="2" w:space="0" w:color="auto"/>
            </w:tcBorders>
            <w:shd w:val="pct12" w:color="auto" w:fill="auto"/>
          </w:tcPr>
          <w:p w:rsidR="008335BA" w:rsidRPr="006376B8" w:rsidRDefault="008335BA" w:rsidP="00E01B6A">
            <w:pPr>
              <w:rPr>
                <w:sz w:val="16"/>
              </w:rPr>
            </w:pPr>
            <w:r w:rsidRPr="006376B8">
              <w:rPr>
                <w:sz w:val="16"/>
              </w:rPr>
              <w:t>Voraussichtliche Übernachtungskosten:</w:t>
            </w:r>
          </w:p>
        </w:tc>
        <w:tc>
          <w:tcPr>
            <w:tcW w:w="5413" w:type="dxa"/>
            <w:gridSpan w:val="24"/>
            <w:tcBorders>
              <w:left w:val="single" w:sz="2" w:space="0" w:color="auto"/>
            </w:tcBorders>
            <w:shd w:val="pct12" w:color="auto" w:fill="auto"/>
          </w:tcPr>
          <w:p w:rsidR="008335BA" w:rsidRPr="006376B8" w:rsidRDefault="00924A12" w:rsidP="008335BA">
            <w:pPr>
              <w:rPr>
                <w:sz w:val="16"/>
              </w:rPr>
            </w:pPr>
            <w:r w:rsidRPr="006376B8">
              <w:rPr>
                <w:sz w:val="16"/>
              </w:rPr>
              <w:t>V</w:t>
            </w:r>
            <w:r w:rsidR="00B73CA0" w:rsidRPr="006376B8">
              <w:rPr>
                <w:sz w:val="16"/>
              </w:rPr>
              <w:t xml:space="preserve">oraussichtliche </w:t>
            </w:r>
            <w:r w:rsidRPr="006376B8">
              <w:rPr>
                <w:sz w:val="16"/>
              </w:rPr>
              <w:t xml:space="preserve">sonstige </w:t>
            </w:r>
            <w:r w:rsidR="008335BA" w:rsidRPr="006376B8">
              <w:rPr>
                <w:sz w:val="16"/>
              </w:rPr>
              <w:t>Kosten</w:t>
            </w:r>
            <w:r w:rsidR="00B73CA0" w:rsidRPr="006376B8">
              <w:rPr>
                <w:sz w:val="16"/>
              </w:rPr>
              <w:t xml:space="preserve"> (z.B. Tagungs-, Seminargebühren):</w:t>
            </w:r>
          </w:p>
        </w:tc>
      </w:tr>
      <w:tr w:rsidR="008335BA" w:rsidRPr="006376B8" w:rsidTr="00A74D05">
        <w:trPr>
          <w:trHeight w:val="349"/>
        </w:trPr>
        <w:tc>
          <w:tcPr>
            <w:tcW w:w="4775" w:type="dxa"/>
            <w:gridSpan w:val="9"/>
            <w:tcBorders>
              <w:bottom w:val="single" w:sz="4" w:space="0" w:color="auto"/>
              <w:right w:val="single" w:sz="2" w:space="0" w:color="auto"/>
            </w:tcBorders>
          </w:tcPr>
          <w:p w:rsidR="008335BA" w:rsidRPr="006376B8" w:rsidRDefault="008335BA" w:rsidP="00E01B6A">
            <w:pPr>
              <w:rPr>
                <w:rStyle w:val="Einfuegetext"/>
                <w:b/>
              </w:rPr>
            </w:pPr>
            <w:r w:rsidRPr="006376B8">
              <w:rPr>
                <w:rStyle w:val="Einfuegetext"/>
                <w:b/>
              </w:rPr>
              <w:fldChar w:fldCharType="begin">
                <w:ffData>
                  <w:name w:val="Text54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54"/>
            <w:r w:rsidRPr="006376B8">
              <w:rPr>
                <w:rStyle w:val="Einfuegetext"/>
                <w:b/>
              </w:rPr>
              <w:instrText xml:space="preserve"> FORMTEXT </w:instrText>
            </w:r>
            <w:r w:rsidR="00B73CA0" w:rsidRPr="006376B8">
              <w:rPr>
                <w:b/>
                <w:sz w:val="18"/>
              </w:rPr>
            </w:r>
            <w:r w:rsidRPr="006376B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6376B8">
              <w:rPr>
                <w:rStyle w:val="Einfuegetext"/>
                <w:b/>
              </w:rPr>
              <w:fldChar w:fldCharType="end"/>
            </w:r>
            <w:bookmarkEnd w:id="30"/>
          </w:p>
        </w:tc>
        <w:tc>
          <w:tcPr>
            <w:tcW w:w="5413" w:type="dxa"/>
            <w:gridSpan w:val="24"/>
            <w:tcBorders>
              <w:left w:val="single" w:sz="2" w:space="0" w:color="auto"/>
              <w:bottom w:val="single" w:sz="4" w:space="0" w:color="auto"/>
            </w:tcBorders>
          </w:tcPr>
          <w:p w:rsidR="008335BA" w:rsidRPr="006376B8" w:rsidRDefault="008335BA" w:rsidP="008335BA">
            <w:pPr>
              <w:rPr>
                <w:rStyle w:val="Einfuegetext"/>
                <w:b/>
              </w:rPr>
            </w:pPr>
            <w:r w:rsidRPr="006376B8">
              <w:rPr>
                <w:rStyle w:val="Einfuegetext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376B8">
              <w:rPr>
                <w:rStyle w:val="Einfuegetext"/>
                <w:b/>
              </w:rPr>
              <w:instrText xml:space="preserve"> FORMTEXT </w:instrText>
            </w:r>
            <w:r w:rsidR="00B73CA0" w:rsidRPr="006376B8">
              <w:rPr>
                <w:b/>
                <w:sz w:val="18"/>
              </w:rPr>
            </w:r>
            <w:r w:rsidRPr="006376B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6376B8">
              <w:rPr>
                <w:rStyle w:val="Einfuegetext"/>
                <w:b/>
              </w:rPr>
              <w:fldChar w:fldCharType="end"/>
            </w:r>
          </w:p>
        </w:tc>
      </w:tr>
      <w:tr w:rsidR="00595338" w:rsidRPr="002B2B7B" w:rsidTr="00443DD0">
        <w:trPr>
          <w:trHeight w:val="128"/>
        </w:trPr>
        <w:tc>
          <w:tcPr>
            <w:tcW w:w="2524" w:type="dxa"/>
            <w:gridSpan w:val="6"/>
            <w:shd w:val="pct12" w:color="auto" w:fill="auto"/>
          </w:tcPr>
          <w:p w:rsidR="00595338" w:rsidRPr="006376B8" w:rsidRDefault="00E14C5B" w:rsidP="00E01B6A">
            <w:pPr>
              <w:rPr>
                <w:sz w:val="16"/>
              </w:rPr>
            </w:pPr>
            <w:r w:rsidRPr="006376B8">
              <w:rPr>
                <w:sz w:val="16"/>
              </w:rPr>
              <w:t xml:space="preserve">Weitere Reiseteilnehmer: </w:t>
            </w:r>
            <w:r w:rsidR="00FE0AC4" w:rsidRPr="006376B8">
              <w:rPr>
                <w:sz w:val="16"/>
              </w:rPr>
              <w:t>Name</w:t>
            </w:r>
          </w:p>
        </w:tc>
        <w:tc>
          <w:tcPr>
            <w:tcW w:w="2533" w:type="dxa"/>
            <w:gridSpan w:val="4"/>
            <w:shd w:val="pct12" w:color="auto" w:fill="auto"/>
          </w:tcPr>
          <w:p w:rsidR="00595338" w:rsidRPr="006376B8" w:rsidRDefault="00FE0AC4" w:rsidP="00E01B6A">
            <w:pPr>
              <w:rPr>
                <w:sz w:val="16"/>
              </w:rPr>
            </w:pPr>
            <w:r w:rsidRPr="006376B8">
              <w:rPr>
                <w:sz w:val="16"/>
              </w:rPr>
              <w:t>Vorname</w:t>
            </w:r>
          </w:p>
        </w:tc>
        <w:tc>
          <w:tcPr>
            <w:tcW w:w="1474" w:type="dxa"/>
            <w:gridSpan w:val="6"/>
            <w:shd w:val="pct12" w:color="auto" w:fill="auto"/>
          </w:tcPr>
          <w:p w:rsidR="00595338" w:rsidRPr="006376B8" w:rsidRDefault="00FE0AC4" w:rsidP="00E01B6A">
            <w:pPr>
              <w:rPr>
                <w:sz w:val="16"/>
              </w:rPr>
            </w:pPr>
            <w:r w:rsidRPr="006376B8">
              <w:rPr>
                <w:sz w:val="16"/>
              </w:rPr>
              <w:t>Dienst-/Amtsbez.</w:t>
            </w:r>
          </w:p>
        </w:tc>
        <w:tc>
          <w:tcPr>
            <w:tcW w:w="3657" w:type="dxa"/>
            <w:gridSpan w:val="17"/>
            <w:shd w:val="pct12" w:color="auto" w:fill="auto"/>
          </w:tcPr>
          <w:p w:rsidR="00595338" w:rsidRPr="002B2B7B" w:rsidRDefault="00FE0AC4" w:rsidP="00E01B6A">
            <w:pPr>
              <w:rPr>
                <w:sz w:val="16"/>
              </w:rPr>
            </w:pPr>
            <w:r w:rsidRPr="006376B8">
              <w:rPr>
                <w:sz w:val="16"/>
              </w:rPr>
              <w:t>Dienststelle</w:t>
            </w:r>
          </w:p>
        </w:tc>
      </w:tr>
      <w:tr w:rsidR="00595338" w:rsidRPr="00494FAA" w:rsidTr="00A74D05">
        <w:trPr>
          <w:trHeight w:val="343"/>
        </w:trPr>
        <w:tc>
          <w:tcPr>
            <w:tcW w:w="2524" w:type="dxa"/>
            <w:gridSpan w:val="6"/>
            <w:tcBorders>
              <w:bottom w:val="single" w:sz="4" w:space="0" w:color="auto"/>
            </w:tcBorders>
          </w:tcPr>
          <w:p w:rsidR="00595338" w:rsidRPr="008D1F98" w:rsidRDefault="00C83DE7" w:rsidP="00E01B6A">
            <w:pPr>
              <w:rPr>
                <w:rStyle w:val="Einfuegetext"/>
                <w:b/>
              </w:rPr>
            </w:pPr>
            <w:r>
              <w:rPr>
                <w:rStyle w:val="Einfuegetext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1" w:name="Text10"/>
            <w:r>
              <w:rPr>
                <w:rStyle w:val="Einfuegetext"/>
                <w:b/>
              </w:rPr>
              <w:instrText xml:space="preserve"> FORMTEXT </w:instrText>
            </w:r>
            <w:r w:rsidRPr="00C83DE7">
              <w:rPr>
                <w:b/>
                <w:sz w:val="18"/>
              </w:rPr>
            </w:r>
            <w:r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</w:rPr>
              <w:fldChar w:fldCharType="end"/>
            </w:r>
            <w:bookmarkEnd w:id="31"/>
          </w:p>
        </w:tc>
        <w:tc>
          <w:tcPr>
            <w:tcW w:w="2533" w:type="dxa"/>
            <w:gridSpan w:val="4"/>
            <w:tcBorders>
              <w:bottom w:val="single" w:sz="4" w:space="0" w:color="auto"/>
            </w:tcBorders>
          </w:tcPr>
          <w:p w:rsidR="00595338" w:rsidRPr="008D1F98" w:rsidRDefault="00C83DE7" w:rsidP="00E01B6A">
            <w:pPr>
              <w:rPr>
                <w:rStyle w:val="Einfuegetext"/>
                <w:b/>
              </w:rPr>
            </w:pPr>
            <w:r>
              <w:rPr>
                <w:rStyle w:val="Einfuegetext"/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2" w:name="Text11"/>
            <w:r>
              <w:rPr>
                <w:rStyle w:val="Einfuegetext"/>
                <w:b/>
              </w:rPr>
              <w:instrText xml:space="preserve"> FORMTEXT </w:instrText>
            </w:r>
            <w:r w:rsidRPr="00C83DE7">
              <w:rPr>
                <w:b/>
                <w:sz w:val="18"/>
              </w:rPr>
            </w:r>
            <w:r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</w:rPr>
              <w:fldChar w:fldCharType="end"/>
            </w:r>
            <w:bookmarkEnd w:id="32"/>
          </w:p>
        </w:tc>
        <w:tc>
          <w:tcPr>
            <w:tcW w:w="1474" w:type="dxa"/>
            <w:gridSpan w:val="6"/>
            <w:tcBorders>
              <w:bottom w:val="single" w:sz="4" w:space="0" w:color="auto"/>
            </w:tcBorders>
          </w:tcPr>
          <w:p w:rsidR="00595338" w:rsidRPr="008D1F98" w:rsidRDefault="00C83DE7" w:rsidP="00E01B6A">
            <w:pPr>
              <w:rPr>
                <w:rStyle w:val="Einfuegetext"/>
                <w:b/>
              </w:rPr>
            </w:pPr>
            <w:r>
              <w:rPr>
                <w:rStyle w:val="Einfuegetext"/>
                <w:b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3" w:name="Text12"/>
            <w:r>
              <w:rPr>
                <w:rStyle w:val="Einfuegetext"/>
                <w:b/>
              </w:rPr>
              <w:instrText xml:space="preserve"> FORMTEXT </w:instrText>
            </w:r>
            <w:r w:rsidRPr="00C83DE7">
              <w:rPr>
                <w:b/>
                <w:sz w:val="18"/>
              </w:rPr>
            </w:r>
            <w:r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</w:rPr>
              <w:fldChar w:fldCharType="end"/>
            </w:r>
            <w:bookmarkEnd w:id="33"/>
          </w:p>
        </w:tc>
        <w:tc>
          <w:tcPr>
            <w:tcW w:w="3657" w:type="dxa"/>
            <w:gridSpan w:val="17"/>
            <w:tcBorders>
              <w:bottom w:val="single" w:sz="4" w:space="0" w:color="auto"/>
            </w:tcBorders>
          </w:tcPr>
          <w:p w:rsidR="00595338" w:rsidRPr="008D1F98" w:rsidRDefault="00C83DE7" w:rsidP="00E01B6A">
            <w:pPr>
              <w:rPr>
                <w:rStyle w:val="Einfuegetext"/>
                <w:b/>
              </w:rPr>
            </w:pPr>
            <w:r>
              <w:rPr>
                <w:rStyle w:val="Einfuegetext"/>
                <w:b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34" w:name="Text13"/>
            <w:r>
              <w:rPr>
                <w:rStyle w:val="Einfuegetext"/>
                <w:b/>
              </w:rPr>
              <w:instrText xml:space="preserve"> FORMTEXT </w:instrText>
            </w:r>
            <w:r w:rsidRPr="00C83DE7">
              <w:rPr>
                <w:b/>
                <w:sz w:val="18"/>
              </w:rPr>
            </w:r>
            <w:r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</w:rPr>
              <w:fldChar w:fldCharType="end"/>
            </w:r>
            <w:bookmarkEnd w:id="34"/>
          </w:p>
        </w:tc>
      </w:tr>
      <w:tr w:rsidR="00FE0AC4">
        <w:trPr>
          <w:trHeight w:val="187"/>
        </w:trPr>
        <w:tc>
          <w:tcPr>
            <w:tcW w:w="10188" w:type="dxa"/>
            <w:gridSpan w:val="33"/>
            <w:shd w:val="pct12" w:color="auto" w:fill="auto"/>
          </w:tcPr>
          <w:p w:rsidR="00FE0AC4" w:rsidRDefault="00FE0AC4" w:rsidP="00FE0AC4">
            <w:pPr>
              <w:rPr>
                <w:sz w:val="16"/>
              </w:rPr>
            </w:pPr>
            <w:r>
              <w:rPr>
                <w:sz w:val="16"/>
              </w:rPr>
              <w:t>Ersatz der Reisekosten durch Dritte (Kostenträger, evtl. Umfang der Erstattung):</w:t>
            </w:r>
          </w:p>
        </w:tc>
      </w:tr>
      <w:tr w:rsidR="00FE0AC4" w:rsidTr="00A74D05">
        <w:trPr>
          <w:trHeight w:val="337"/>
        </w:trPr>
        <w:tc>
          <w:tcPr>
            <w:tcW w:w="10188" w:type="dxa"/>
            <w:gridSpan w:val="33"/>
            <w:tcBorders>
              <w:bottom w:val="single" w:sz="4" w:space="0" w:color="auto"/>
            </w:tcBorders>
          </w:tcPr>
          <w:p w:rsidR="00FE0AC4" w:rsidRPr="008D1F98" w:rsidRDefault="00E14C5B" w:rsidP="00FE0AC4">
            <w:pPr>
              <w:rPr>
                <w:rStyle w:val="Einfuegetext"/>
                <w:b/>
              </w:rPr>
            </w:pPr>
            <w:r w:rsidRPr="008D1F98">
              <w:rPr>
                <w:rStyle w:val="Einfuegetext"/>
                <w:b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35" w:name="Text30"/>
            <w:r w:rsidRPr="008D1F98">
              <w:rPr>
                <w:rStyle w:val="Einfuegetext"/>
                <w:b/>
              </w:rPr>
              <w:instrText xml:space="preserve"> FORMTEXT </w:instrText>
            </w:r>
            <w:r w:rsidR="001E6AB2" w:rsidRPr="008D1F98">
              <w:rPr>
                <w:rStyle w:val="Einfuegetext"/>
                <w:b/>
              </w:rPr>
            </w:r>
            <w:r w:rsidRPr="008D1F98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Pr="008D1F98">
              <w:rPr>
                <w:rStyle w:val="Einfuegetext"/>
                <w:b/>
              </w:rPr>
              <w:fldChar w:fldCharType="end"/>
            </w:r>
            <w:bookmarkEnd w:id="35"/>
          </w:p>
        </w:tc>
      </w:tr>
      <w:tr w:rsidR="00E14C5B">
        <w:tc>
          <w:tcPr>
            <w:tcW w:w="10188" w:type="dxa"/>
            <w:gridSpan w:val="33"/>
            <w:shd w:val="pct12" w:color="auto" w:fill="auto"/>
          </w:tcPr>
          <w:p w:rsidR="00E14C5B" w:rsidRDefault="00E14C5B">
            <w:r>
              <w:rPr>
                <w:sz w:val="16"/>
              </w:rPr>
              <w:t>Folgende Beförderungsmittel werden benutzt:</w:t>
            </w:r>
          </w:p>
        </w:tc>
      </w:tr>
      <w:tr w:rsidR="00E14C5B">
        <w:tc>
          <w:tcPr>
            <w:tcW w:w="10188" w:type="dxa"/>
            <w:gridSpan w:val="33"/>
            <w:noWrap/>
          </w:tcPr>
          <w:p w:rsidR="00E14C5B" w:rsidRDefault="0023556E" w:rsidP="00E14C5B">
            <w:pPr>
              <w:ind w:left="35"/>
              <w:rPr>
                <w:sz w:val="15"/>
              </w:rPr>
            </w:pPr>
            <w:r>
              <w:rPr>
                <w:noProof/>
                <w:sz w:val="15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37.6pt;margin-top:4.2pt;width:252pt;height:53.4pt;z-index:-251659264;mso-position-horizontal-relative:text;mso-position-vertical-relative:text" wrapcoords="-64 -304 -64 21296 21664 21296 21664 -304 -64 -304">
                  <v:textbox style="mso-next-textbox:#_x0000_s1028">
                    <w:txbxContent>
                      <w:p w:rsidR="00653374" w:rsidRDefault="00653374" w:rsidP="004D4220">
                        <w:pPr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sz w:val="16"/>
                          </w:rPr>
                          <w:t>*</w:t>
                        </w:r>
                        <w:r>
                          <w:rPr>
                            <w:b/>
                            <w:sz w:val="16"/>
                          </w:rPr>
                          <w:t>Versicherungsschutz</w:t>
                        </w:r>
                        <w:r>
                          <w:rPr>
                            <w:sz w:val="12"/>
                          </w:rPr>
                          <w:t xml:space="preserve">: </w:t>
                        </w:r>
                        <w:r>
                          <w:rPr>
                            <w:sz w:val="12"/>
                          </w:rPr>
                          <w:br/>
                          <w:t xml:space="preserve">Anspruch auf Sachschadenersatz gem. dem Vertrag über eine Dienstfahrt-Fahrzeugversicherung  besteht nur dann, wenn zur Durchführung einer </w:t>
                        </w:r>
                        <w:r>
                          <w:rPr>
                            <w:b/>
                            <w:sz w:val="12"/>
                          </w:rPr>
                          <w:t>Dienstreise</w:t>
                        </w:r>
                        <w:r>
                          <w:rPr>
                            <w:sz w:val="12"/>
                          </w:rPr>
                          <w:t xml:space="preserve"> (nicht Aus- und Fortbildungsreise) vor deren Antritt </w:t>
                        </w:r>
                        <w:r>
                          <w:rPr>
                            <w:b/>
                            <w:sz w:val="12"/>
                          </w:rPr>
                          <w:t>triftige Gründe</w:t>
                        </w:r>
                        <w:r>
                          <w:rPr>
                            <w:sz w:val="12"/>
                          </w:rPr>
                          <w:t xml:space="preserve"> für die Benutzung des privaten Verkehrsmittels mit der Dienstreisegenehmigung schriftlich angeordnet oder genehmigt  worden sind. </w:t>
                        </w:r>
                      </w:p>
                      <w:p w:rsidR="00653374" w:rsidRDefault="00653374" w:rsidP="004D4220"/>
                    </w:txbxContent>
                  </v:textbox>
                  <w10:wrap type="tight"/>
                </v:shape>
              </w:pict>
            </w:r>
          </w:p>
          <w:p w:rsidR="00EA48D0" w:rsidRDefault="00E14C5B" w:rsidP="00E94391">
            <w:pPr>
              <w:rPr>
                <w:sz w:val="15"/>
              </w:rPr>
            </w:pPr>
            <w:r w:rsidRPr="008D1F98">
              <w:rPr>
                <w:b/>
                <w:sz w:val="15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Kontrollkästchen13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36"/>
            <w:r>
              <w:rPr>
                <w:b/>
                <w:sz w:val="15"/>
              </w:rPr>
              <w:t xml:space="preserve"> </w:t>
            </w:r>
            <w:r>
              <w:rPr>
                <w:sz w:val="15"/>
              </w:rPr>
              <w:t>regelmäßig verkehrende Beförderungsmittel:</w:t>
            </w:r>
          </w:p>
          <w:p w:rsidR="004D251A" w:rsidRDefault="00E14C5B" w:rsidP="004D251A">
            <w:pPr>
              <w:tabs>
                <w:tab w:val="left" w:pos="1800"/>
              </w:tabs>
              <w:rPr>
                <w:sz w:val="15"/>
              </w:rPr>
            </w:pPr>
            <w:r>
              <w:rPr>
                <w:sz w:val="15"/>
              </w:rPr>
              <w:t xml:space="preserve">       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Kontrollkästchen14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37"/>
            <w:r>
              <w:rPr>
                <w:sz w:val="15"/>
              </w:rPr>
              <w:t xml:space="preserve"> öffentlicher Nahverkehr 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Kontrollkästchen74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38"/>
            <w:r>
              <w:rPr>
                <w:sz w:val="15"/>
              </w:rPr>
              <w:t xml:space="preserve"> mit privater Zeitkarte </w:t>
            </w:r>
          </w:p>
          <w:p w:rsidR="00E14C5B" w:rsidRPr="006376B8" w:rsidRDefault="00E14C5B" w:rsidP="001D7D74">
            <w:pPr>
              <w:rPr>
                <w:sz w:val="15"/>
              </w:rPr>
            </w:pPr>
            <w:r>
              <w:rPr>
                <w:sz w:val="15"/>
              </w:rPr>
              <w:t xml:space="preserve">  </w:t>
            </w:r>
            <w:r w:rsidR="001D7D74">
              <w:rPr>
                <w:sz w:val="15"/>
              </w:rPr>
              <w:t xml:space="preserve"> </w:t>
            </w:r>
            <w:r>
              <w:rPr>
                <w:sz w:val="15"/>
              </w:rPr>
              <w:t xml:space="preserve">    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Kontrollkästchen15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39"/>
            <w:r>
              <w:rPr>
                <w:sz w:val="15"/>
              </w:rPr>
              <w:t xml:space="preserve"> Deutsche </w:t>
            </w:r>
            <w:r w:rsidRPr="006376B8">
              <w:rPr>
                <w:sz w:val="15"/>
              </w:rPr>
              <w:t xml:space="preserve">Bahn mit </w:t>
            </w:r>
            <w:r w:rsidRPr="006376B8">
              <w:rPr>
                <w:b/>
                <w:sz w:val="15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Kontrollkästchen19"/>
            <w:r w:rsidRPr="006376B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6376B8">
              <w:rPr>
                <w:b/>
                <w:sz w:val="15"/>
              </w:rPr>
              <w:fldChar w:fldCharType="end"/>
            </w:r>
            <w:bookmarkEnd w:id="40"/>
            <w:r w:rsidRPr="006376B8">
              <w:rPr>
                <w:sz w:val="15"/>
              </w:rPr>
              <w:t xml:space="preserve"> GKR  </w:t>
            </w:r>
            <w:r w:rsidRPr="006376B8">
              <w:rPr>
                <w:b/>
                <w:sz w:val="15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Kontrollkästchen21"/>
            <w:r w:rsidRPr="006376B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6376B8">
              <w:rPr>
                <w:b/>
                <w:sz w:val="15"/>
              </w:rPr>
              <w:fldChar w:fldCharType="end"/>
            </w:r>
            <w:bookmarkEnd w:id="41"/>
            <w:r w:rsidR="003834D7" w:rsidRPr="006376B8">
              <w:rPr>
                <w:sz w:val="15"/>
              </w:rPr>
              <w:t xml:space="preserve"> BahnCard </w:t>
            </w:r>
          </w:p>
          <w:p w:rsidR="00EA48D0" w:rsidRPr="006376B8" w:rsidRDefault="00E14C5B" w:rsidP="00E14C5B">
            <w:pPr>
              <w:rPr>
                <w:sz w:val="15"/>
              </w:rPr>
            </w:pPr>
            <w:r w:rsidRPr="006376B8">
              <w:rPr>
                <w:sz w:val="15"/>
              </w:rPr>
              <w:t xml:space="preserve">                     </w:t>
            </w:r>
            <w:r w:rsidRPr="006376B8">
              <w:rPr>
                <w:b/>
                <w:sz w:val="15"/>
              </w:rPr>
              <w:fldChar w:fldCharType="begin">
                <w:ffData>
                  <w:name w:val="Kontrollkästchen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Kontrollkästchen71"/>
            <w:r w:rsidRPr="006376B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6376B8">
              <w:rPr>
                <w:b/>
                <w:sz w:val="15"/>
              </w:rPr>
              <w:fldChar w:fldCharType="end"/>
            </w:r>
            <w:bookmarkEnd w:id="42"/>
            <w:r w:rsidRPr="006376B8">
              <w:rPr>
                <w:sz w:val="15"/>
              </w:rPr>
              <w:t xml:space="preserve"> Schlaf-/Liegewagen  </w:t>
            </w:r>
            <w:r w:rsidRPr="006376B8">
              <w:rPr>
                <w:b/>
                <w:sz w:val="15"/>
              </w:rPr>
              <w:fldChar w:fldCharType="begin">
                <w:ffData>
                  <w:name w:val="Kontrollkästchen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Kontrollkästchen75"/>
            <w:r w:rsidRPr="006376B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6376B8">
              <w:rPr>
                <w:b/>
                <w:sz w:val="15"/>
              </w:rPr>
              <w:fldChar w:fldCharType="end"/>
            </w:r>
            <w:bookmarkEnd w:id="43"/>
            <w:r w:rsidRPr="006376B8">
              <w:rPr>
                <w:sz w:val="15"/>
              </w:rPr>
              <w:t xml:space="preserve"> Platzkarte</w:t>
            </w:r>
          </w:p>
          <w:p w:rsidR="00EA48D0" w:rsidRPr="006376B8" w:rsidRDefault="00E14C5B" w:rsidP="00E14C5B">
            <w:pPr>
              <w:rPr>
                <w:sz w:val="15"/>
              </w:rPr>
            </w:pPr>
            <w:r w:rsidRPr="006376B8">
              <w:rPr>
                <w:sz w:val="15"/>
              </w:rPr>
              <w:t xml:space="preserve">                     </w:t>
            </w:r>
            <w:r w:rsidRPr="006376B8">
              <w:rPr>
                <w:b/>
                <w:sz w:val="15"/>
              </w:rPr>
              <w:fldChar w:fldCharType="begin">
                <w:ffData>
                  <w:name w:val="Kontrollkästchen7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76B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6376B8">
              <w:rPr>
                <w:b/>
                <w:sz w:val="15"/>
              </w:rPr>
              <w:fldChar w:fldCharType="end"/>
            </w:r>
            <w:r w:rsidRPr="006376B8">
              <w:rPr>
                <w:sz w:val="15"/>
              </w:rPr>
              <w:t xml:space="preserve"> mit privater Zeitkarte (Wochen-/Monatskarte)</w:t>
            </w:r>
          </w:p>
          <w:p w:rsidR="0023556E" w:rsidRPr="006376B8" w:rsidRDefault="0023556E" w:rsidP="0023556E">
            <w:pPr>
              <w:tabs>
                <w:tab w:val="left" w:pos="1800"/>
              </w:tabs>
              <w:rPr>
                <w:sz w:val="15"/>
              </w:rPr>
            </w:pPr>
            <w:r w:rsidRPr="006376B8">
              <w:rPr>
                <w:sz w:val="15"/>
              </w:rPr>
              <w:t xml:space="preserve">        </w:t>
            </w:r>
            <w:r w:rsidRPr="006376B8">
              <w:rPr>
                <w:b/>
                <w:sz w:val="15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Kontrollkästchen16"/>
            <w:r w:rsidRPr="006376B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6376B8">
              <w:rPr>
                <w:b/>
                <w:sz w:val="15"/>
              </w:rPr>
              <w:fldChar w:fldCharType="end"/>
            </w:r>
            <w:bookmarkEnd w:id="44"/>
            <w:r w:rsidR="003834D7" w:rsidRPr="006376B8">
              <w:rPr>
                <w:sz w:val="15"/>
              </w:rPr>
              <w:t xml:space="preserve"> Flugzeug </w:t>
            </w:r>
          </w:p>
          <w:p w:rsidR="00924A12" w:rsidRPr="00924A12" w:rsidRDefault="0023556E" w:rsidP="00924A12">
            <w:pPr>
              <w:tabs>
                <w:tab w:val="left" w:pos="1800"/>
              </w:tabs>
              <w:ind w:firstLine="360"/>
              <w:rPr>
                <w:sz w:val="15"/>
              </w:rPr>
            </w:pPr>
            <w:r w:rsidRPr="006376B8">
              <w:rPr>
                <w:sz w:val="15"/>
              </w:rPr>
              <w:t>Begründun</w:t>
            </w:r>
            <w:r w:rsidR="00924A12" w:rsidRPr="006376B8">
              <w:rPr>
                <w:sz w:val="15"/>
              </w:rPr>
              <w:t>g:</w:t>
            </w:r>
            <w:r w:rsidR="00924A12" w:rsidRPr="006376B8">
              <w:rPr>
                <w:sz w:val="15"/>
              </w:rPr>
              <w:fldChar w:fldCharType="begin">
                <w:ffData>
                  <w:name w:val="Text77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bookmarkStart w:id="45" w:name="Text77"/>
            <w:r w:rsidR="00924A12" w:rsidRPr="006376B8">
              <w:rPr>
                <w:sz w:val="15"/>
              </w:rPr>
              <w:instrText xml:space="preserve"> FORMTEXT </w:instrText>
            </w:r>
            <w:r w:rsidR="00924A12" w:rsidRPr="006376B8">
              <w:rPr>
                <w:sz w:val="15"/>
              </w:rPr>
            </w:r>
            <w:r w:rsidR="00924A12" w:rsidRPr="006376B8">
              <w:rPr>
                <w:sz w:val="15"/>
              </w:rPr>
              <w:fldChar w:fldCharType="separate"/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924A12" w:rsidRPr="006376B8">
              <w:rPr>
                <w:sz w:val="15"/>
              </w:rPr>
              <w:fldChar w:fldCharType="end"/>
            </w:r>
            <w:bookmarkEnd w:id="45"/>
          </w:p>
          <w:p w:rsidR="00EA48D0" w:rsidRPr="00924A12" w:rsidRDefault="00EA48D0" w:rsidP="00E14C5B">
            <w:pPr>
              <w:rPr>
                <w:sz w:val="15"/>
              </w:rPr>
            </w:pPr>
          </w:p>
          <w:p w:rsidR="00E14C5B" w:rsidRDefault="00E14C5B" w:rsidP="00E14C5B">
            <w:pPr>
              <w:rPr>
                <w:sz w:val="15"/>
              </w:rPr>
            </w:pPr>
            <w:r w:rsidRPr="008D1F98">
              <w:rPr>
                <w:b/>
                <w:sz w:val="15"/>
              </w:rPr>
              <w:fldChar w:fldCharType="begin">
                <w:ffData>
                  <w:name w:val="Kontrollkästchen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r>
              <w:rPr>
                <w:sz w:val="15"/>
              </w:rPr>
              <w:t xml:space="preserve"> privates Verkehrsmittel </w:t>
            </w:r>
            <w:r>
              <w:rPr>
                <w:b/>
                <w:sz w:val="15"/>
                <w:u w:val="single"/>
              </w:rPr>
              <w:t>mit triftigen Gründen</w:t>
            </w:r>
            <w:r>
              <w:rPr>
                <w:b/>
                <w:sz w:val="15"/>
              </w:rPr>
              <w:t xml:space="preserve"> *</w:t>
            </w:r>
            <w:r>
              <w:rPr>
                <w:sz w:val="15"/>
              </w:rPr>
              <w:t xml:space="preserve"> </w:t>
            </w:r>
          </w:p>
          <w:p w:rsidR="00E14C5B" w:rsidRDefault="00E14C5B" w:rsidP="00E14C5B">
            <w:pPr>
              <w:rPr>
                <w:sz w:val="15"/>
              </w:rPr>
            </w:pPr>
            <w:r>
              <w:rPr>
                <w:sz w:val="15"/>
              </w:rPr>
              <w:t xml:space="preserve">      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Kontrollkästchen27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46"/>
            <w:r w:rsidRPr="00365309">
              <w:rPr>
                <w:sz w:val="15"/>
              </w:rPr>
              <w:t xml:space="preserve"> PKW 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Kontrollkästchen28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47"/>
            <w:r w:rsidRPr="00365309">
              <w:rPr>
                <w:sz w:val="15"/>
              </w:rPr>
              <w:t xml:space="preserve"> Motorrad/Motorroller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r w:rsidRPr="00365309">
              <w:rPr>
                <w:sz w:val="15"/>
              </w:rPr>
              <w:t xml:space="preserve"> anderes </w:t>
            </w:r>
            <w:r w:rsidR="008031B2" w:rsidRPr="008D1F98">
              <w:rPr>
                <w:b/>
                <w:sz w:val="15"/>
              </w:rPr>
              <w:fldChar w:fldCharType="begin">
                <w:ffData>
                  <w:name w:val="Text45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48" w:name="Text45"/>
            <w:r w:rsidR="008031B2" w:rsidRPr="008D1F98">
              <w:rPr>
                <w:b/>
                <w:sz w:val="15"/>
              </w:rPr>
              <w:instrText xml:space="preserve"> FORMTEXT </w:instrText>
            </w:r>
            <w:r w:rsidR="00D867FA" w:rsidRPr="008D1F98">
              <w:rPr>
                <w:b/>
                <w:sz w:val="15"/>
              </w:rPr>
            </w:r>
            <w:r w:rsidR="008031B2" w:rsidRPr="008D1F98">
              <w:rPr>
                <w:b/>
                <w:sz w:val="15"/>
              </w:rPr>
              <w:fldChar w:fldCharType="separate"/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8031B2" w:rsidRPr="008D1F98">
              <w:rPr>
                <w:b/>
                <w:sz w:val="15"/>
              </w:rPr>
              <w:fldChar w:fldCharType="end"/>
            </w:r>
            <w:bookmarkEnd w:id="48"/>
          </w:p>
          <w:p w:rsidR="00F261C0" w:rsidRDefault="00F261C0" w:rsidP="00E14C5B">
            <w:pPr>
              <w:rPr>
                <w:sz w:val="15"/>
              </w:rPr>
            </w:pPr>
            <w:r w:rsidRPr="0023556E">
              <w:rPr>
                <w:sz w:val="15"/>
              </w:rPr>
              <w:t>Begründung</w:t>
            </w:r>
            <w:r w:rsidRPr="00F261C0">
              <w:rPr>
                <w:b/>
                <w:sz w:val="15"/>
              </w:rPr>
              <w:t>:</w:t>
            </w:r>
            <w:r>
              <w:rPr>
                <w:sz w:val="15"/>
              </w:rPr>
              <w:t xml:space="preserve"> </w:t>
            </w:r>
            <w:r w:rsidR="0023556E" w:rsidRPr="0023556E">
              <w:rPr>
                <w:sz w:val="15"/>
              </w:rPr>
              <w:fldChar w:fldCharType="begin">
                <w:ffData>
                  <w:name w:val="Text52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bookmarkStart w:id="49" w:name="Text52"/>
            <w:r w:rsidR="0023556E" w:rsidRPr="0023556E">
              <w:rPr>
                <w:sz w:val="15"/>
              </w:rPr>
              <w:instrText xml:space="preserve"> FORMTEXT </w:instrText>
            </w:r>
            <w:r w:rsidR="00E7370F" w:rsidRPr="0023556E">
              <w:rPr>
                <w:sz w:val="15"/>
              </w:rPr>
            </w:r>
            <w:r w:rsidR="0023556E" w:rsidRPr="0023556E">
              <w:rPr>
                <w:sz w:val="15"/>
              </w:rPr>
              <w:fldChar w:fldCharType="separate"/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23556E" w:rsidRPr="0023556E">
              <w:rPr>
                <w:sz w:val="15"/>
              </w:rPr>
              <w:fldChar w:fldCharType="end"/>
            </w:r>
            <w:bookmarkEnd w:id="49"/>
          </w:p>
          <w:p w:rsidR="00F261C0" w:rsidRPr="00365309" w:rsidRDefault="00F261C0" w:rsidP="00E14C5B">
            <w:pPr>
              <w:rPr>
                <w:sz w:val="15"/>
              </w:rPr>
            </w:pPr>
          </w:p>
          <w:p w:rsidR="00E14C5B" w:rsidRDefault="00E14C5B" w:rsidP="00E14C5B">
            <w:pPr>
              <w:rPr>
                <w:sz w:val="15"/>
              </w:rPr>
            </w:pPr>
            <w:r w:rsidRPr="008D1F98">
              <w:rPr>
                <w:b/>
                <w:sz w:val="15"/>
              </w:rP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Kontrollkästchen22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50"/>
            <w:r>
              <w:rPr>
                <w:sz w:val="15"/>
              </w:rPr>
              <w:t xml:space="preserve"> privates Verkehrsmittel </w:t>
            </w:r>
            <w:r>
              <w:rPr>
                <w:b/>
                <w:sz w:val="15"/>
                <w:u w:val="single"/>
              </w:rPr>
              <w:t>ohne</w:t>
            </w:r>
            <w:r>
              <w:rPr>
                <w:b/>
                <w:sz w:val="15"/>
              </w:rPr>
              <w:t xml:space="preserve"> triftige Gründe</w:t>
            </w:r>
            <w:r>
              <w:rPr>
                <w:sz w:val="15"/>
              </w:rPr>
              <w:t xml:space="preserve"> </w:t>
            </w:r>
          </w:p>
          <w:p w:rsidR="0023556E" w:rsidRDefault="00E14C5B" w:rsidP="0023556E">
            <w:pPr>
              <w:tabs>
                <w:tab w:val="left" w:pos="1800"/>
              </w:tabs>
              <w:rPr>
                <w:sz w:val="15"/>
              </w:rPr>
            </w:pPr>
            <w:r>
              <w:rPr>
                <w:sz w:val="15"/>
              </w:rPr>
              <w:t xml:space="preserve">      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Kontrollkästchen23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51"/>
            <w:r w:rsidRPr="00365309">
              <w:rPr>
                <w:sz w:val="15"/>
              </w:rPr>
              <w:t xml:space="preserve"> PKW 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Kontrollkästchen24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52"/>
            <w:r w:rsidRPr="00365309">
              <w:rPr>
                <w:sz w:val="15"/>
              </w:rPr>
              <w:t xml:space="preserve"> Motorrad/Motorroller</w:t>
            </w:r>
            <w:r w:rsidR="0023556E">
              <w:rPr>
                <w:sz w:val="15"/>
              </w:rPr>
              <w:t xml:space="preserve"> </w:t>
            </w:r>
            <w:r w:rsidRPr="00365309">
              <w:rPr>
                <w:sz w:val="15"/>
              </w:rPr>
              <w:t xml:space="preserve"> </w:t>
            </w:r>
            <w:r w:rsidR="0023556E">
              <w:rPr>
                <w:b/>
                <w:sz w:val="15"/>
              </w:rPr>
              <w:t xml:space="preserve">  </w:t>
            </w:r>
            <w:r w:rsidR="0023556E" w:rsidRPr="008D1F98">
              <w:rPr>
                <w:b/>
                <w:sz w:val="15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Kontrollkästchen25"/>
            <w:r w:rsidR="0023556E"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="0023556E" w:rsidRPr="008D1F98">
              <w:rPr>
                <w:b/>
                <w:sz w:val="15"/>
              </w:rPr>
              <w:fldChar w:fldCharType="end"/>
            </w:r>
            <w:bookmarkEnd w:id="53"/>
            <w:r w:rsidR="0023556E" w:rsidRPr="00365309">
              <w:rPr>
                <w:sz w:val="15"/>
              </w:rPr>
              <w:t xml:space="preserve"> anderes </w:t>
            </w:r>
            <w:r w:rsidR="0023556E" w:rsidRPr="0023556E">
              <w:rPr>
                <w:sz w:val="15"/>
              </w:rPr>
              <w:fldChar w:fldCharType="begin">
                <w:ffData>
                  <w:name w:val="Text48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54" w:name="Text48"/>
            <w:r w:rsidR="0023556E" w:rsidRPr="0023556E">
              <w:rPr>
                <w:sz w:val="15"/>
              </w:rPr>
              <w:instrText xml:space="preserve"> FORMTEXT </w:instrText>
            </w:r>
            <w:r w:rsidR="0023556E" w:rsidRPr="0023556E">
              <w:rPr>
                <w:sz w:val="15"/>
              </w:rPr>
            </w:r>
            <w:r w:rsidR="0023556E" w:rsidRPr="0023556E">
              <w:rPr>
                <w:sz w:val="15"/>
              </w:rPr>
              <w:fldChar w:fldCharType="separate"/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5C51DC">
              <w:rPr>
                <w:noProof/>
                <w:sz w:val="15"/>
              </w:rPr>
              <w:t> </w:t>
            </w:r>
            <w:r w:rsidR="0023556E" w:rsidRPr="0023556E">
              <w:rPr>
                <w:sz w:val="15"/>
              </w:rPr>
              <w:fldChar w:fldCharType="end"/>
            </w:r>
            <w:bookmarkEnd w:id="54"/>
          </w:p>
          <w:p w:rsidR="00C847E8" w:rsidRDefault="00E110F8" w:rsidP="00E14C5B">
            <w:pPr>
              <w:tabs>
                <w:tab w:val="left" w:pos="1800"/>
              </w:tabs>
              <w:rPr>
                <w:b/>
                <w:sz w:val="15"/>
              </w:rPr>
            </w:pPr>
            <w:r>
              <w:rPr>
                <w:noProof/>
                <w:sz w:val="15"/>
              </w:rPr>
              <w:pict>
                <v:shape id="_x0000_s1030" type="#_x0000_t202" style="position:absolute;margin-left:239.2pt;margin-top:6.9pt;width:252pt;height:35.75pt;z-index:-251658240" wrapcoords="-64 -304 -64 21296 21664 21296 21664 -304 -64 -304">
                  <v:textbox style="mso-next-textbox:#_x0000_s1030">
                    <w:txbxContent>
                      <w:p w:rsidR="00653374" w:rsidRPr="00F645EC" w:rsidRDefault="00653374" w:rsidP="00F645EC">
                        <w:pPr>
                          <w:jc w:val="both"/>
                          <w:rPr>
                            <w:sz w:val="12"/>
                          </w:rPr>
                        </w:pPr>
                        <w:r w:rsidRPr="006376B8">
                          <w:rPr>
                            <w:sz w:val="12"/>
                          </w:rPr>
                          <w:t xml:space="preserve">Die Reisekostenvergütung ist innerhalb einer Ausschlussfrist von einem halben Jahr bei der </w:t>
                        </w:r>
                        <w:r>
                          <w:rPr>
                            <w:sz w:val="12"/>
                          </w:rPr>
                          <w:t xml:space="preserve">zuständigen Abrechnungsstelle oder bei der </w:t>
                        </w:r>
                        <w:r w:rsidRPr="006376B8">
                          <w:rPr>
                            <w:sz w:val="12"/>
                          </w:rPr>
                          <w:t>Beschäftigungsbehörde schriftlich oder elektronisch zu beantragen.</w:t>
                        </w: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  <w10:wrap type="tight"/>
                </v:shape>
              </w:pict>
            </w:r>
          </w:p>
          <w:p w:rsidR="00E14C5B" w:rsidRDefault="00E14C5B" w:rsidP="00E14C5B">
            <w:pPr>
              <w:tabs>
                <w:tab w:val="left" w:pos="1800"/>
              </w:tabs>
              <w:rPr>
                <w:sz w:val="15"/>
              </w:rPr>
            </w:pPr>
            <w:r w:rsidRPr="008D1F98">
              <w:rPr>
                <w:b/>
                <w:sz w:val="15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12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55"/>
            <w:r>
              <w:rPr>
                <w:sz w:val="15"/>
              </w:rPr>
              <w:t xml:space="preserve"> Dienst-KFZ</w:t>
            </w:r>
          </w:p>
          <w:p w:rsidR="00E14C5B" w:rsidRDefault="00E14C5B" w:rsidP="00E14C5B">
            <w:pPr>
              <w:rPr>
                <w:sz w:val="15"/>
              </w:rPr>
            </w:pPr>
            <w:r w:rsidRPr="008D1F98">
              <w:rPr>
                <w:b/>
                <w:sz w:val="15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17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56"/>
            <w:r>
              <w:rPr>
                <w:sz w:val="15"/>
              </w:rPr>
              <w:t xml:space="preserve"> Mitfahrt bei </w:t>
            </w:r>
            <w:r w:rsidR="00273145" w:rsidRPr="008D1F98">
              <w:rPr>
                <w:b/>
                <w:sz w:val="15"/>
              </w:rPr>
              <w:fldChar w:fldCharType="begin">
                <w:ffData>
                  <w:name w:val="Text5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57" w:name="Text50"/>
            <w:r w:rsidR="00273145" w:rsidRPr="008D1F98">
              <w:rPr>
                <w:b/>
                <w:sz w:val="15"/>
              </w:rPr>
              <w:instrText xml:space="preserve"> FORMTEXT </w:instrText>
            </w:r>
            <w:r w:rsidR="001E6AB2" w:rsidRPr="008D1F98">
              <w:rPr>
                <w:b/>
                <w:sz w:val="15"/>
              </w:rPr>
            </w:r>
            <w:r w:rsidR="00273145" w:rsidRPr="008D1F98">
              <w:rPr>
                <w:b/>
                <w:sz w:val="15"/>
              </w:rPr>
              <w:fldChar w:fldCharType="separate"/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273145" w:rsidRPr="008D1F98">
              <w:rPr>
                <w:b/>
                <w:sz w:val="15"/>
              </w:rPr>
              <w:fldChar w:fldCharType="end"/>
            </w:r>
            <w:bookmarkEnd w:id="57"/>
          </w:p>
          <w:p w:rsidR="00E14C5B" w:rsidRDefault="00E14C5B" w:rsidP="00E14C5B">
            <w:pPr>
              <w:rPr>
                <w:sz w:val="15"/>
              </w:rPr>
            </w:pPr>
            <w:r>
              <w:rPr>
                <w:sz w:val="15"/>
              </w:rPr>
              <w:t xml:space="preserve">    </w:t>
            </w:r>
            <w:r w:rsidR="00EA48D0">
              <w:rPr>
                <w:sz w:val="15"/>
              </w:rPr>
              <w:t xml:space="preserve"> </w:t>
            </w:r>
            <w:r>
              <w:rPr>
                <w:sz w:val="15"/>
              </w:rPr>
              <w:t xml:space="preserve"> 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6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Kontrollkästchen69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58"/>
            <w:r>
              <w:rPr>
                <w:sz w:val="15"/>
              </w:rPr>
              <w:t xml:space="preserve"> PKW  </w:t>
            </w:r>
            <w:r w:rsidRPr="008D1F98">
              <w:rPr>
                <w:b/>
                <w:sz w:val="15"/>
              </w:rPr>
              <w:fldChar w:fldCharType="begin">
                <w:ffData>
                  <w:name w:val="Kontrollkästchen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Kontrollkästchen70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59"/>
            <w:r>
              <w:rPr>
                <w:sz w:val="15"/>
              </w:rPr>
              <w:t xml:space="preserve"> Motorrad/Motorroll</w:t>
            </w:r>
            <w:r w:rsidR="00273145">
              <w:rPr>
                <w:sz w:val="15"/>
              </w:rPr>
              <w:t>er</w:t>
            </w:r>
          </w:p>
          <w:p w:rsidR="00E14C5B" w:rsidRDefault="00E14C5B" w:rsidP="00E14C5B">
            <w:pPr>
              <w:rPr>
                <w:sz w:val="15"/>
              </w:rPr>
            </w:pPr>
          </w:p>
          <w:p w:rsidR="00E14C5B" w:rsidRDefault="00E14C5B" w:rsidP="00E14C5B">
            <w:pPr>
              <w:rPr>
                <w:sz w:val="16"/>
              </w:rPr>
            </w:pPr>
            <w:r w:rsidRPr="008D1F98">
              <w:rPr>
                <w:b/>
                <w:sz w:val="15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Kontrollkästchen18"/>
            <w:r w:rsidRPr="008D1F98">
              <w:rPr>
                <w:b/>
                <w:sz w:val="15"/>
              </w:rPr>
              <w:instrText xml:space="preserve"> FORMCHECKBOX </w:instrText>
            </w:r>
            <w:r w:rsidR="005C51DC" w:rsidRPr="005C51DC">
              <w:rPr>
                <w:b/>
                <w:sz w:val="15"/>
              </w:rPr>
            </w:r>
            <w:r w:rsidRPr="008D1F98">
              <w:rPr>
                <w:b/>
                <w:sz w:val="15"/>
              </w:rPr>
              <w:fldChar w:fldCharType="end"/>
            </w:r>
            <w:bookmarkEnd w:id="60"/>
            <w:r>
              <w:rPr>
                <w:sz w:val="15"/>
              </w:rPr>
              <w:t xml:space="preserve"> Sonstige </w:t>
            </w:r>
            <w:r w:rsidR="008031B2" w:rsidRPr="008D1F98">
              <w:rPr>
                <w:b/>
                <w:sz w:val="15"/>
              </w:rPr>
              <w:fldChar w:fldCharType="begin">
                <w:ffData>
                  <w:name w:val="Text5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61" w:name="Text51"/>
            <w:r w:rsidR="008031B2" w:rsidRPr="008D1F98">
              <w:rPr>
                <w:b/>
                <w:sz w:val="15"/>
              </w:rPr>
              <w:instrText xml:space="preserve"> FORMTEXT </w:instrText>
            </w:r>
            <w:r w:rsidR="00D867FA" w:rsidRPr="008D1F98">
              <w:rPr>
                <w:b/>
                <w:sz w:val="15"/>
              </w:rPr>
            </w:r>
            <w:r w:rsidR="008031B2" w:rsidRPr="008D1F98">
              <w:rPr>
                <w:b/>
                <w:sz w:val="15"/>
              </w:rPr>
              <w:fldChar w:fldCharType="separate"/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5C51DC">
              <w:rPr>
                <w:b/>
                <w:noProof/>
                <w:sz w:val="15"/>
              </w:rPr>
              <w:t> </w:t>
            </w:r>
            <w:r w:rsidR="008031B2" w:rsidRPr="008D1F98">
              <w:rPr>
                <w:b/>
                <w:sz w:val="15"/>
              </w:rPr>
              <w:fldChar w:fldCharType="end"/>
            </w:r>
            <w:bookmarkEnd w:id="61"/>
          </w:p>
          <w:p w:rsidR="00C847E8" w:rsidRDefault="00C847E8" w:rsidP="00E14C5B">
            <w:pPr>
              <w:rPr>
                <w:sz w:val="16"/>
              </w:rPr>
            </w:pPr>
          </w:p>
        </w:tc>
      </w:tr>
      <w:tr w:rsidR="00C847E8" w:rsidRPr="009B5475" w:rsidTr="00A74D05">
        <w:trPr>
          <w:trHeight w:val="289"/>
        </w:trPr>
        <w:tc>
          <w:tcPr>
            <w:tcW w:w="10188" w:type="dxa"/>
            <w:gridSpan w:val="33"/>
            <w:tcBorders>
              <w:bottom w:val="single" w:sz="4" w:space="0" w:color="auto"/>
            </w:tcBorders>
          </w:tcPr>
          <w:p w:rsidR="00C847E8" w:rsidRPr="006376B8" w:rsidRDefault="00924A12">
            <w:pPr>
              <w:rPr>
                <w:sz w:val="16"/>
              </w:rPr>
            </w:pPr>
            <w:r w:rsidRPr="006376B8">
              <w:rPr>
                <w:sz w:val="16"/>
              </w:rPr>
              <w:t>ggf. Erläuterung</w:t>
            </w:r>
            <w:r w:rsidR="00C847E8" w:rsidRPr="006376B8">
              <w:rPr>
                <w:sz w:val="16"/>
              </w:rPr>
              <w:t xml:space="preserve">: </w:t>
            </w:r>
            <w:r w:rsidR="0023556E" w:rsidRPr="006376B8">
              <w:rPr>
                <w:sz w:val="16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2" w:name="Text72"/>
            <w:r w:rsidR="0023556E" w:rsidRPr="006376B8">
              <w:rPr>
                <w:sz w:val="16"/>
              </w:rPr>
              <w:instrText xml:space="preserve"> FORMTEXT </w:instrText>
            </w:r>
            <w:r w:rsidR="00E7370F" w:rsidRPr="006376B8">
              <w:rPr>
                <w:sz w:val="16"/>
              </w:rPr>
            </w:r>
            <w:r w:rsidR="0023556E" w:rsidRPr="006376B8">
              <w:rPr>
                <w:sz w:val="16"/>
              </w:rPr>
              <w:fldChar w:fldCharType="separate"/>
            </w:r>
            <w:r w:rsidR="005C51DC">
              <w:rPr>
                <w:noProof/>
                <w:sz w:val="16"/>
              </w:rPr>
              <w:t> </w:t>
            </w:r>
            <w:r w:rsidR="005C51DC">
              <w:rPr>
                <w:noProof/>
                <w:sz w:val="16"/>
              </w:rPr>
              <w:t> </w:t>
            </w:r>
            <w:r w:rsidR="005C51DC">
              <w:rPr>
                <w:noProof/>
                <w:sz w:val="16"/>
              </w:rPr>
              <w:t> </w:t>
            </w:r>
            <w:r w:rsidR="005C51DC">
              <w:rPr>
                <w:noProof/>
                <w:sz w:val="16"/>
              </w:rPr>
              <w:t> </w:t>
            </w:r>
            <w:r w:rsidR="005C51DC">
              <w:rPr>
                <w:noProof/>
                <w:sz w:val="16"/>
              </w:rPr>
              <w:t> </w:t>
            </w:r>
            <w:r w:rsidR="0023556E" w:rsidRPr="006376B8">
              <w:rPr>
                <w:sz w:val="16"/>
              </w:rPr>
              <w:fldChar w:fldCharType="end"/>
            </w:r>
            <w:bookmarkEnd w:id="62"/>
          </w:p>
        </w:tc>
      </w:tr>
      <w:tr w:rsidR="009B5475" w:rsidRPr="009B5475">
        <w:trPr>
          <w:trHeight w:val="160"/>
        </w:trPr>
        <w:tc>
          <w:tcPr>
            <w:tcW w:w="10188" w:type="dxa"/>
            <w:gridSpan w:val="33"/>
            <w:tcBorders>
              <w:bottom w:val="single" w:sz="4" w:space="0" w:color="auto"/>
            </w:tcBorders>
          </w:tcPr>
          <w:p w:rsidR="009B5475" w:rsidRPr="009B5475" w:rsidRDefault="009B5475">
            <w:pPr>
              <w:rPr>
                <w:b/>
                <w:sz w:val="16"/>
              </w:rPr>
            </w:pPr>
            <w:r w:rsidRPr="009B5475">
              <w:rPr>
                <w:b/>
                <w:sz w:val="16"/>
              </w:rPr>
              <w:t>Ich versichere die Richtigkeit und Vollständigkeit meiner Angaben.</w:t>
            </w:r>
          </w:p>
        </w:tc>
      </w:tr>
      <w:tr w:rsidR="00587931" w:rsidRPr="009B5475" w:rsidTr="00443DD0">
        <w:trPr>
          <w:trHeight w:val="230"/>
        </w:trPr>
        <w:tc>
          <w:tcPr>
            <w:tcW w:w="1359" w:type="dxa"/>
            <w:gridSpan w:val="2"/>
            <w:shd w:val="pct12" w:color="auto" w:fill="auto"/>
          </w:tcPr>
          <w:p w:rsidR="00587931" w:rsidRPr="004811BF" w:rsidRDefault="006376B8">
            <w:pPr>
              <w:rPr>
                <w:sz w:val="16"/>
              </w:rPr>
            </w:pPr>
            <w:r>
              <w:rPr>
                <w:sz w:val="16"/>
              </w:rPr>
              <w:t>Ort</w:t>
            </w:r>
          </w:p>
        </w:tc>
        <w:tc>
          <w:tcPr>
            <w:tcW w:w="1256" w:type="dxa"/>
            <w:gridSpan w:val="5"/>
            <w:shd w:val="pct12" w:color="auto" w:fill="auto"/>
          </w:tcPr>
          <w:p w:rsidR="00587931" w:rsidRPr="004811BF" w:rsidRDefault="006376B8">
            <w:pPr>
              <w:rPr>
                <w:sz w:val="16"/>
              </w:rPr>
            </w:pPr>
            <w:r>
              <w:rPr>
                <w:sz w:val="16"/>
              </w:rPr>
              <w:t>Datum</w:t>
            </w:r>
          </w:p>
        </w:tc>
        <w:tc>
          <w:tcPr>
            <w:tcW w:w="3234" w:type="dxa"/>
            <w:gridSpan w:val="5"/>
            <w:shd w:val="pct12" w:color="auto" w:fill="auto"/>
          </w:tcPr>
          <w:p w:rsidR="00587931" w:rsidRPr="004811BF" w:rsidRDefault="004811BF">
            <w:pPr>
              <w:rPr>
                <w:sz w:val="16"/>
              </w:rPr>
            </w:pPr>
            <w:r w:rsidRPr="004811BF">
              <w:rPr>
                <w:sz w:val="16"/>
              </w:rPr>
              <w:t>Unterschrift des Reisenden</w:t>
            </w:r>
          </w:p>
        </w:tc>
        <w:tc>
          <w:tcPr>
            <w:tcW w:w="4339" w:type="dxa"/>
            <w:gridSpan w:val="21"/>
            <w:shd w:val="pct12" w:color="auto" w:fill="auto"/>
          </w:tcPr>
          <w:p w:rsidR="00587931" w:rsidRPr="004811BF" w:rsidRDefault="004811BF">
            <w:pPr>
              <w:rPr>
                <w:sz w:val="16"/>
              </w:rPr>
            </w:pPr>
            <w:r w:rsidRPr="004811BF">
              <w:rPr>
                <w:sz w:val="16"/>
              </w:rPr>
              <w:t xml:space="preserve">Mitzeichnung: Zugestimmt </w:t>
            </w:r>
            <w:r w:rsidR="004D4220">
              <w:rPr>
                <w:sz w:val="16"/>
              </w:rPr>
              <w:t>evtl. mit nachst. Maßgabe</w:t>
            </w:r>
          </w:p>
        </w:tc>
      </w:tr>
      <w:tr w:rsidR="00E7370F" w:rsidRPr="009B5475" w:rsidTr="00443DD0">
        <w:trPr>
          <w:trHeight w:val="233"/>
        </w:trPr>
        <w:tc>
          <w:tcPr>
            <w:tcW w:w="1359" w:type="dxa"/>
            <w:gridSpan w:val="2"/>
            <w:vMerge w:val="restart"/>
            <w:vAlign w:val="bottom"/>
          </w:tcPr>
          <w:p w:rsidR="00E7370F" w:rsidRPr="00FC0DBB" w:rsidRDefault="006376B8" w:rsidP="00743973">
            <w:pPr>
              <w:rPr>
                <w:rStyle w:val="Einfuegetext"/>
                <w:b/>
              </w:rPr>
            </w:pPr>
            <w:r>
              <w:rPr>
                <w:rStyle w:val="Einfuegetext"/>
                <w:b/>
              </w:rPr>
              <w:fldChar w:fldCharType="begin">
                <w:ffData>
                  <w:name w:val="tm_datum"/>
                  <w:enabled/>
                  <w:calcOnExit w:val="0"/>
                  <w:textInput>
                    <w:maxLength w:val="27"/>
                  </w:textInput>
                </w:ffData>
              </w:fldChar>
            </w:r>
            <w:bookmarkStart w:id="63" w:name="tm_datum"/>
            <w:r>
              <w:rPr>
                <w:rStyle w:val="Einfuegetext"/>
                <w:b/>
              </w:rPr>
              <w:instrText xml:space="preserve"> FORMTEXT </w:instrText>
            </w:r>
            <w:r w:rsidRPr="006376B8">
              <w:rPr>
                <w:b/>
                <w:sz w:val="18"/>
              </w:rPr>
            </w:r>
            <w:r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</w:rPr>
              <w:fldChar w:fldCharType="end"/>
            </w:r>
            <w:bookmarkEnd w:id="63"/>
          </w:p>
        </w:tc>
        <w:tc>
          <w:tcPr>
            <w:tcW w:w="4490" w:type="dxa"/>
            <w:gridSpan w:val="10"/>
            <w:vMerge w:val="restart"/>
            <w:vAlign w:val="bottom"/>
          </w:tcPr>
          <w:p w:rsidR="00E7370F" w:rsidRPr="00FC0DBB" w:rsidRDefault="006376B8" w:rsidP="00743973">
            <w:pPr>
              <w:rPr>
                <w:rStyle w:val="Einfuegetext"/>
                <w:b/>
              </w:rPr>
            </w:pPr>
            <w:r>
              <w:rPr>
                <w:rStyle w:val="Einfuegetext"/>
                <w:b/>
              </w:rPr>
              <w:fldChar w:fldCharType="begin">
                <w:ffData>
                  <w:name w:val="Text74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4" w:name="Text74"/>
            <w:r>
              <w:rPr>
                <w:rStyle w:val="Einfuegetext"/>
                <w:b/>
              </w:rPr>
              <w:instrText xml:space="preserve"> FORMTEXT </w:instrText>
            </w:r>
            <w:r w:rsidRPr="006376B8">
              <w:rPr>
                <w:b/>
                <w:sz w:val="18"/>
              </w:rPr>
            </w:r>
            <w:r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>
              <w:rPr>
                <w:rStyle w:val="Einfuegetext"/>
                <w:b/>
              </w:rPr>
              <w:fldChar w:fldCharType="end"/>
            </w:r>
            <w:bookmarkEnd w:id="64"/>
            <w:r w:rsidR="00E7370F">
              <w:rPr>
                <w:rStyle w:val="Einfuegetext"/>
                <w:b/>
              </w:rPr>
              <w:t xml:space="preserve">  </w:t>
            </w:r>
            <w:r w:rsidR="00E7370F">
              <w:rPr>
                <w:rStyle w:val="Einfuegetext"/>
                <w:b/>
              </w:rPr>
              <w:fldChar w:fldCharType="begin">
                <w:ffData>
                  <w:name w:val="Text75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65" w:name="Text75"/>
            <w:r w:rsidR="00E7370F">
              <w:rPr>
                <w:rStyle w:val="Einfuegetext"/>
                <w:b/>
              </w:rPr>
              <w:instrText xml:space="preserve"> FORMTEXT </w:instrText>
            </w:r>
            <w:r w:rsidR="00E7370F" w:rsidRPr="00E7370F">
              <w:rPr>
                <w:b/>
                <w:sz w:val="18"/>
              </w:rPr>
            </w:r>
            <w:r w:rsidR="00E7370F">
              <w:rPr>
                <w:rStyle w:val="Einfuegetext"/>
                <w:b/>
              </w:rPr>
              <w:fldChar w:fldCharType="separate"/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5C51DC">
              <w:rPr>
                <w:rStyle w:val="Einfuegetext"/>
                <w:b/>
                <w:noProof/>
              </w:rPr>
              <w:t> </w:t>
            </w:r>
            <w:r w:rsidR="00E7370F">
              <w:rPr>
                <w:rStyle w:val="Einfuegetext"/>
                <w:b/>
              </w:rPr>
              <w:fldChar w:fldCharType="end"/>
            </w:r>
            <w:bookmarkEnd w:id="65"/>
          </w:p>
        </w:tc>
        <w:tc>
          <w:tcPr>
            <w:tcW w:w="1440" w:type="dxa"/>
            <w:gridSpan w:val="9"/>
          </w:tcPr>
          <w:p w:rsidR="00E7370F" w:rsidRPr="002212A5" w:rsidRDefault="00E7370F">
            <w:pPr>
              <w:rPr>
                <w:b/>
                <w:sz w:val="18"/>
                <w:szCs w:val="18"/>
              </w:rPr>
            </w:pPr>
            <w:r w:rsidRPr="002212A5">
              <w:rPr>
                <w:b/>
                <w:sz w:val="18"/>
                <w:szCs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66" w:name="Text57"/>
            <w:r w:rsidRPr="002212A5">
              <w:rPr>
                <w:b/>
                <w:sz w:val="18"/>
                <w:szCs w:val="18"/>
              </w:rPr>
              <w:instrText xml:space="preserve"> FORMTEXT </w:instrText>
            </w:r>
            <w:r w:rsidRPr="002212A5">
              <w:rPr>
                <w:b/>
                <w:sz w:val="18"/>
                <w:szCs w:val="18"/>
              </w:rPr>
            </w:r>
            <w:r w:rsidRPr="002212A5">
              <w:rPr>
                <w:b/>
                <w:sz w:val="18"/>
                <w:szCs w:val="18"/>
              </w:rPr>
              <w:fldChar w:fldCharType="separate"/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Pr="002212A5">
              <w:rPr>
                <w:b/>
                <w:sz w:val="18"/>
                <w:szCs w:val="18"/>
              </w:rPr>
              <w:fldChar w:fldCharType="end"/>
            </w:r>
            <w:bookmarkEnd w:id="66"/>
          </w:p>
        </w:tc>
        <w:tc>
          <w:tcPr>
            <w:tcW w:w="1440" w:type="dxa"/>
            <w:gridSpan w:val="6"/>
          </w:tcPr>
          <w:p w:rsidR="00E7370F" w:rsidRPr="002212A5" w:rsidRDefault="00E7370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67" w:name="Text58"/>
            <w:r>
              <w:rPr>
                <w:b/>
                <w:sz w:val="18"/>
                <w:szCs w:val="18"/>
              </w:rPr>
              <w:instrText xml:space="preserve"> FORMTEXT </w:instrText>
            </w:r>
            <w:r w:rsidRPr="002212A5"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separate"/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>
              <w:rPr>
                <w:b/>
                <w:sz w:val="18"/>
                <w:szCs w:val="18"/>
              </w:rPr>
              <w:fldChar w:fldCharType="end"/>
            </w:r>
            <w:bookmarkEnd w:id="67"/>
          </w:p>
        </w:tc>
        <w:tc>
          <w:tcPr>
            <w:tcW w:w="1459" w:type="dxa"/>
            <w:gridSpan w:val="6"/>
          </w:tcPr>
          <w:p w:rsidR="00E7370F" w:rsidRPr="002212A5" w:rsidRDefault="00E7370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68" w:name="Text59"/>
            <w:r>
              <w:rPr>
                <w:b/>
                <w:sz w:val="18"/>
                <w:szCs w:val="18"/>
              </w:rPr>
              <w:instrText xml:space="preserve"> FORMTEXT </w:instrText>
            </w:r>
            <w:r w:rsidRPr="002212A5"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separate"/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 w:rsidR="005C51DC">
              <w:rPr>
                <w:b/>
                <w:noProof/>
                <w:sz w:val="18"/>
                <w:szCs w:val="18"/>
              </w:rPr>
              <w:t> </w:t>
            </w:r>
            <w:r>
              <w:rPr>
                <w:b/>
                <w:sz w:val="18"/>
                <w:szCs w:val="18"/>
              </w:rPr>
              <w:fldChar w:fldCharType="end"/>
            </w:r>
            <w:bookmarkEnd w:id="68"/>
          </w:p>
        </w:tc>
      </w:tr>
      <w:tr w:rsidR="00E7370F" w:rsidRPr="009B5475" w:rsidTr="00066CFF">
        <w:trPr>
          <w:trHeight w:val="169"/>
        </w:trPr>
        <w:tc>
          <w:tcPr>
            <w:tcW w:w="1359" w:type="dxa"/>
            <w:gridSpan w:val="2"/>
            <w:vMerge/>
          </w:tcPr>
          <w:p w:rsidR="00E7370F" w:rsidRPr="009B5475" w:rsidRDefault="00E7370F">
            <w:pPr>
              <w:rPr>
                <w:b/>
                <w:sz w:val="16"/>
              </w:rPr>
            </w:pPr>
          </w:p>
        </w:tc>
        <w:tc>
          <w:tcPr>
            <w:tcW w:w="4490" w:type="dxa"/>
            <w:gridSpan w:val="10"/>
            <w:vMerge/>
          </w:tcPr>
          <w:p w:rsidR="00E7370F" w:rsidRPr="009B5475" w:rsidRDefault="00E7370F">
            <w:pPr>
              <w:rPr>
                <w:b/>
                <w:sz w:val="16"/>
              </w:rPr>
            </w:pPr>
          </w:p>
        </w:tc>
        <w:tc>
          <w:tcPr>
            <w:tcW w:w="1440" w:type="dxa"/>
            <w:gridSpan w:val="9"/>
            <w:vAlign w:val="center"/>
          </w:tcPr>
          <w:p w:rsidR="00E7370F" w:rsidRPr="009B5475" w:rsidRDefault="00E7370F" w:rsidP="00066CFF">
            <w:pPr>
              <w:spacing w:before="120"/>
              <w:rPr>
                <w:b/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8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Kontrollkästchen85"/>
            <w:r>
              <w:rPr>
                <w:sz w:val="16"/>
              </w:rPr>
              <w:instrText xml:space="preserve"> FORMCHECKBOX </w:instrText>
            </w:r>
            <w:r w:rsidR="005C51DC" w:rsidRPr="005C51DC"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69"/>
            <w:r>
              <w:rPr>
                <w:sz w:val="16"/>
              </w:rPr>
              <w:t xml:space="preserve"> Ja  </w:t>
            </w:r>
            <w:r>
              <w:rPr>
                <w:sz w:val="16"/>
              </w:rPr>
              <w:fldChar w:fldCharType="begin">
                <w:ffData>
                  <w:name w:val="Kontrollkästchen8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Kontrollkästchen86"/>
            <w:r>
              <w:rPr>
                <w:sz w:val="16"/>
              </w:rPr>
              <w:instrText xml:space="preserve"> FORMCHECKBOX </w:instrText>
            </w:r>
            <w:r w:rsidR="005C51DC" w:rsidRPr="005C51DC"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70"/>
            <w:r>
              <w:rPr>
                <w:sz w:val="16"/>
              </w:rPr>
              <w:t xml:space="preserve"> Nein</w:t>
            </w:r>
          </w:p>
        </w:tc>
        <w:tc>
          <w:tcPr>
            <w:tcW w:w="1440" w:type="dxa"/>
            <w:gridSpan w:val="6"/>
            <w:vAlign w:val="center"/>
          </w:tcPr>
          <w:p w:rsidR="00E7370F" w:rsidRPr="009B5475" w:rsidRDefault="00E7370F" w:rsidP="00066CFF">
            <w:pPr>
              <w:spacing w:before="120"/>
              <w:rPr>
                <w:b/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Kontrollkästchen87"/>
            <w:r>
              <w:rPr>
                <w:sz w:val="16"/>
              </w:rPr>
              <w:instrText xml:space="preserve"> FORMCHECKBOX </w:instrText>
            </w:r>
            <w:r w:rsidR="005C51DC" w:rsidRPr="005C51DC"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71"/>
            <w:r>
              <w:rPr>
                <w:sz w:val="16"/>
              </w:rPr>
              <w:t xml:space="preserve">Ja  </w:t>
            </w:r>
            <w:r>
              <w:rPr>
                <w:sz w:val="16"/>
              </w:rPr>
              <w:fldChar w:fldCharType="begin">
                <w:ffData>
                  <w:name w:val="Kontrollkästchen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Kontrollkästchen88"/>
            <w:r>
              <w:rPr>
                <w:sz w:val="16"/>
              </w:rPr>
              <w:instrText xml:space="preserve"> FORMCHECKBOX </w:instrText>
            </w:r>
            <w:r w:rsidR="005C51DC" w:rsidRPr="005C51DC"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72"/>
            <w:r>
              <w:rPr>
                <w:sz w:val="16"/>
              </w:rPr>
              <w:t xml:space="preserve"> Nein</w:t>
            </w:r>
          </w:p>
        </w:tc>
        <w:tc>
          <w:tcPr>
            <w:tcW w:w="1459" w:type="dxa"/>
            <w:gridSpan w:val="6"/>
            <w:vAlign w:val="center"/>
          </w:tcPr>
          <w:p w:rsidR="00E7370F" w:rsidRPr="009B5475" w:rsidRDefault="00E7370F" w:rsidP="00066CFF">
            <w:pPr>
              <w:spacing w:before="120"/>
              <w:rPr>
                <w:b/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Kontrollkästchen89"/>
            <w:r>
              <w:rPr>
                <w:sz w:val="16"/>
              </w:rPr>
              <w:instrText xml:space="preserve"> FORMCHECKBOX </w:instrText>
            </w:r>
            <w:r w:rsidR="005C51DC" w:rsidRPr="005C51DC"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73"/>
            <w:r>
              <w:rPr>
                <w:sz w:val="16"/>
              </w:rPr>
              <w:t xml:space="preserve">Ja  </w:t>
            </w:r>
            <w:r>
              <w:rPr>
                <w:sz w:val="16"/>
              </w:rPr>
              <w:fldChar w:fldCharType="begin">
                <w:ffData>
                  <w:name w:val="Kontrollkästchen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Kontrollkästchen90"/>
            <w:r>
              <w:rPr>
                <w:sz w:val="16"/>
              </w:rPr>
              <w:instrText xml:space="preserve"> FORMCHECKBOX </w:instrText>
            </w:r>
            <w:r w:rsidR="005C51DC" w:rsidRPr="005C51DC"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74"/>
            <w:r>
              <w:rPr>
                <w:sz w:val="16"/>
              </w:rPr>
              <w:t>Nein</w:t>
            </w:r>
          </w:p>
        </w:tc>
      </w:tr>
    </w:tbl>
    <w:tbl>
      <w:tblPr>
        <w:tblW w:w="10191" w:type="dxa"/>
        <w:tblInd w:w="-42" w:type="dxa"/>
        <w:tblBorders>
          <w:top w:val="single" w:sz="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72"/>
        <w:gridCol w:w="1980"/>
        <w:gridCol w:w="45"/>
        <w:gridCol w:w="3397"/>
        <w:gridCol w:w="1056"/>
        <w:gridCol w:w="1262"/>
        <w:gridCol w:w="1079"/>
      </w:tblGrid>
      <w:tr w:rsidR="002212A5" w:rsidRPr="000961B8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7850" w:type="dxa"/>
            <w:gridSpan w:val="5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2212A5" w:rsidRPr="000961B8" w:rsidRDefault="002212A5" w:rsidP="00C80514">
            <w:pPr>
              <w:rPr>
                <w:b/>
                <w:color w:val="0000FF"/>
                <w:sz w:val="16"/>
              </w:rPr>
            </w:pPr>
            <w:r w:rsidRPr="000961B8">
              <w:rPr>
                <w:b/>
                <w:color w:val="0000FF"/>
                <w:sz w:val="16"/>
              </w:rPr>
              <w:t xml:space="preserve">Die  </w:t>
            </w:r>
            <w:r w:rsidRPr="000961B8">
              <w:rPr>
                <w:b/>
                <w:color w:val="0000FF"/>
                <w:sz w:val="16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Kontrollkästchen39"/>
            <w:r w:rsidRPr="000961B8">
              <w:rPr>
                <w:b/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b/>
                <w:color w:val="0000FF"/>
                <w:sz w:val="16"/>
              </w:rPr>
            </w:r>
            <w:r w:rsidRPr="000961B8">
              <w:rPr>
                <w:b/>
                <w:color w:val="0000FF"/>
                <w:sz w:val="16"/>
              </w:rPr>
              <w:fldChar w:fldCharType="end"/>
            </w:r>
            <w:bookmarkEnd w:id="75"/>
            <w:r w:rsidRPr="000961B8">
              <w:rPr>
                <w:b/>
                <w:color w:val="0000FF"/>
                <w:sz w:val="16"/>
              </w:rPr>
              <w:t xml:space="preserve"> Dienstreise  </w:t>
            </w:r>
            <w:r w:rsidRPr="000961B8">
              <w:rPr>
                <w:b/>
                <w:color w:val="0000FF"/>
                <w:sz w:val="16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Kontrollkästchen40"/>
            <w:r w:rsidRPr="000961B8">
              <w:rPr>
                <w:b/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b/>
                <w:color w:val="0000FF"/>
                <w:sz w:val="16"/>
              </w:rPr>
            </w:r>
            <w:r w:rsidRPr="000961B8">
              <w:rPr>
                <w:b/>
                <w:color w:val="0000FF"/>
                <w:sz w:val="16"/>
              </w:rPr>
              <w:fldChar w:fldCharType="end"/>
            </w:r>
            <w:bookmarkEnd w:id="76"/>
            <w:r w:rsidRPr="000961B8">
              <w:rPr>
                <w:b/>
                <w:color w:val="0000FF"/>
                <w:sz w:val="16"/>
              </w:rPr>
              <w:t xml:space="preserve"> Aus-/Fortbildungsreise wird  </w:t>
            </w:r>
            <w:r w:rsidRPr="000961B8">
              <w:rPr>
                <w:color w:val="0000FF"/>
                <w:sz w:val="16"/>
              </w:rPr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Kontrollkästchen41"/>
            <w:r w:rsidRPr="000961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0961B8">
              <w:rPr>
                <w:color w:val="0000FF"/>
                <w:sz w:val="16"/>
              </w:rPr>
              <w:fldChar w:fldCharType="end"/>
            </w:r>
            <w:bookmarkEnd w:id="77"/>
            <w:r w:rsidRPr="000961B8">
              <w:rPr>
                <w:b/>
                <w:color w:val="0000FF"/>
                <w:sz w:val="16"/>
              </w:rPr>
              <w:t xml:space="preserve"> antragsgemäß genehmigt </w:t>
            </w:r>
            <w:r w:rsidRPr="000961B8">
              <w:rPr>
                <w:b/>
                <w:color w:val="0000FF"/>
                <w:sz w:val="16"/>
              </w:rPr>
              <w:fldChar w:fldCharType="begin">
                <w:ffData>
                  <w:name w:val="Kontrollkästchen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8" w:name="Kontrollkästchen43"/>
            <w:r w:rsidRPr="000961B8">
              <w:rPr>
                <w:b/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b/>
                <w:color w:val="0000FF"/>
                <w:sz w:val="16"/>
              </w:rPr>
            </w:r>
            <w:r w:rsidRPr="000961B8">
              <w:rPr>
                <w:b/>
                <w:color w:val="0000FF"/>
                <w:sz w:val="16"/>
              </w:rPr>
              <w:fldChar w:fldCharType="end"/>
            </w:r>
            <w:bookmarkEnd w:id="78"/>
            <w:r w:rsidRPr="000961B8">
              <w:rPr>
                <w:b/>
                <w:color w:val="0000FF"/>
                <w:sz w:val="16"/>
              </w:rPr>
              <w:t xml:space="preserve"> nicht genehmigt</w:t>
            </w:r>
          </w:p>
          <w:p w:rsidR="002212A5" w:rsidRPr="000961B8" w:rsidRDefault="002212A5" w:rsidP="00C80514">
            <w:pPr>
              <w:rPr>
                <w:b/>
                <w:color w:val="0000FF"/>
                <w:sz w:val="16"/>
              </w:rPr>
            </w:pPr>
            <w:r w:rsidRPr="000961B8">
              <w:rPr>
                <w:b/>
                <w:color w:val="0000FF"/>
                <w:sz w:val="16"/>
              </w:rPr>
              <w:t xml:space="preserve">                                                                                         </w:t>
            </w:r>
            <w:r w:rsidRPr="000961B8">
              <w:rPr>
                <w:color w:val="0000FF"/>
                <w:sz w:val="16"/>
              </w:rPr>
              <w:fldChar w:fldCharType="begin">
                <w:ffData>
                  <w:name w:val="Kontrollkästchen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Kontrollkästchen42"/>
            <w:r w:rsidRPr="000961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0961B8">
              <w:rPr>
                <w:color w:val="0000FF"/>
                <w:sz w:val="16"/>
              </w:rPr>
              <w:fldChar w:fldCharType="end"/>
            </w:r>
            <w:bookmarkEnd w:id="79"/>
            <w:r w:rsidRPr="000961B8">
              <w:rPr>
                <w:color w:val="0000FF"/>
                <w:sz w:val="16"/>
              </w:rPr>
              <w:t xml:space="preserve"> </w:t>
            </w:r>
            <w:r w:rsidRPr="000961B8">
              <w:rPr>
                <w:b/>
                <w:color w:val="0000FF"/>
                <w:sz w:val="16"/>
              </w:rPr>
              <w:t>mit folgender Maßgabe genehmigt:</w:t>
            </w:r>
          </w:p>
        </w:tc>
        <w:tc>
          <w:tcPr>
            <w:tcW w:w="2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12A5" w:rsidRPr="000961B8" w:rsidRDefault="002212A5" w:rsidP="002212A5">
            <w:pPr>
              <w:rPr>
                <w:b/>
                <w:color w:val="0000FF"/>
                <w:sz w:val="16"/>
              </w:rPr>
            </w:pPr>
          </w:p>
        </w:tc>
      </w:tr>
      <w:tr w:rsidR="002212A5" w:rsidRPr="000961B8">
        <w:tblPrEx>
          <w:tblCellMar>
            <w:top w:w="0" w:type="dxa"/>
            <w:bottom w:w="0" w:type="dxa"/>
          </w:tblCellMar>
        </w:tblPrEx>
        <w:trPr>
          <w:cantSplit/>
          <w:trHeight w:val="200"/>
        </w:trPr>
        <w:tc>
          <w:tcPr>
            <w:tcW w:w="7850" w:type="dxa"/>
            <w:gridSpan w:val="5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:rsidR="002212A5" w:rsidRPr="000961B8" w:rsidRDefault="002212A5" w:rsidP="00C80514">
            <w:pPr>
              <w:rPr>
                <w:b/>
                <w:color w:val="0000FF"/>
                <w:sz w:val="16"/>
              </w:rPr>
            </w:pPr>
          </w:p>
        </w:tc>
        <w:tc>
          <w:tcPr>
            <w:tcW w:w="23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12A5" w:rsidRDefault="002212A5">
            <w:pPr>
              <w:rPr>
                <w:b/>
                <w:color w:val="0000FF"/>
                <w:sz w:val="16"/>
              </w:rPr>
            </w:pPr>
          </w:p>
        </w:tc>
      </w:tr>
      <w:tr w:rsidR="001E6AB2" w:rsidRPr="006376B8">
        <w:tblPrEx>
          <w:tblCellMar>
            <w:top w:w="0" w:type="dxa"/>
            <w:bottom w:w="0" w:type="dxa"/>
          </w:tblCellMar>
        </w:tblPrEx>
        <w:trPr>
          <w:cantSplit/>
          <w:trHeight w:val="1210"/>
        </w:trPr>
        <w:tc>
          <w:tcPr>
            <w:tcW w:w="10191" w:type="dxa"/>
            <w:gridSpan w:val="7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E6AB2" w:rsidRPr="006376B8" w:rsidRDefault="00B15149" w:rsidP="001E6AB2">
            <w:pPr>
              <w:rPr>
                <w:color w:val="0000FF"/>
                <w:sz w:val="16"/>
              </w:rPr>
            </w:pP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Kontrollkästchen46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0"/>
            <w:r w:rsidR="001E6AB2" w:rsidRPr="006376B8">
              <w:rPr>
                <w:color w:val="0000FF"/>
                <w:sz w:val="16"/>
              </w:rPr>
              <w:t xml:space="preserve"> Das Vorliegen triftiger Gründe für die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r w:rsidR="001E6AB2" w:rsidRPr="006376B8">
              <w:rPr>
                <w:color w:val="0000FF"/>
                <w:sz w:val="16"/>
              </w:rPr>
              <w:t xml:space="preserve"> KFZ-Benutzung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Kontrollkästchen44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1"/>
            <w:r w:rsidR="001E6AB2" w:rsidRPr="006376B8">
              <w:rPr>
                <w:color w:val="0000FF"/>
                <w:sz w:val="16"/>
              </w:rPr>
              <w:t xml:space="preserve"> Flugzeugbenutzung  wird 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r w:rsidR="001E6AB2" w:rsidRPr="006376B8">
              <w:rPr>
                <w:color w:val="0000FF"/>
                <w:sz w:val="16"/>
              </w:rPr>
              <w:t xml:space="preserve"> anerkannt 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2" w:name="Kontrollkästchen45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2"/>
            <w:r w:rsidR="001E6AB2" w:rsidRPr="006376B8">
              <w:rPr>
                <w:color w:val="0000FF"/>
                <w:sz w:val="16"/>
              </w:rPr>
              <w:t xml:space="preserve"> nicht anerkannt</w:t>
            </w:r>
          </w:p>
          <w:p w:rsidR="001E6AB2" w:rsidRPr="006376B8" w:rsidRDefault="00B15149" w:rsidP="001E6AB2">
            <w:pPr>
              <w:rPr>
                <w:color w:val="0000FF"/>
                <w:sz w:val="16"/>
              </w:rPr>
            </w:pP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3" w:name="Kontrollkästchen47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3"/>
            <w:r w:rsidR="001E6AB2" w:rsidRPr="006376B8">
              <w:rPr>
                <w:color w:val="0000FF"/>
                <w:sz w:val="16"/>
              </w:rPr>
              <w:t xml:space="preserve"> Die Reise ist  an der 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4" w:name="Kontrollkästchen52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4"/>
            <w:r w:rsidR="001E6AB2" w:rsidRPr="006376B8">
              <w:rPr>
                <w:color w:val="0000FF"/>
                <w:sz w:val="16"/>
              </w:rPr>
              <w:t xml:space="preserve"> Dienststelle 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5" w:name="Kontrollkästchen53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5"/>
            <w:r w:rsidR="001E6AB2" w:rsidRPr="006376B8">
              <w:rPr>
                <w:color w:val="0000FF"/>
                <w:sz w:val="16"/>
              </w:rPr>
              <w:t xml:space="preserve"> Wohnung 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6" w:name="Kontrollkästchen54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6"/>
            <w:r w:rsidR="001E6AB2" w:rsidRPr="006376B8">
              <w:rPr>
                <w:color w:val="0000FF"/>
                <w:sz w:val="16"/>
              </w:rPr>
              <w:t xml:space="preserve">  anzutreten und/oder an der 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r w:rsidR="001E6AB2" w:rsidRPr="006376B8">
              <w:rPr>
                <w:color w:val="0000FF"/>
                <w:sz w:val="16"/>
              </w:rPr>
              <w:t xml:space="preserve"> Dienststelle 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r w:rsidR="00850C3A" w:rsidRPr="006376B8">
              <w:rPr>
                <w:color w:val="0000FF"/>
                <w:sz w:val="16"/>
              </w:rPr>
              <w:t xml:space="preserve"> Wohnung  zu beenden</w:t>
            </w:r>
          </w:p>
          <w:p w:rsidR="001E6AB2" w:rsidRPr="006376B8" w:rsidRDefault="00B15149" w:rsidP="001E6AB2">
            <w:pPr>
              <w:rPr>
                <w:color w:val="0000FF"/>
                <w:sz w:val="16"/>
              </w:rPr>
            </w:pP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7" w:name="Kontrollkästchen48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7"/>
            <w:r w:rsidR="001E6AB2" w:rsidRPr="006376B8">
              <w:rPr>
                <w:color w:val="0000FF"/>
                <w:sz w:val="16"/>
              </w:rPr>
              <w:t xml:space="preserve"> Der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8" w:name="Kontrollkästchen51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8"/>
            <w:r w:rsidR="003834D7" w:rsidRPr="006376B8">
              <w:rPr>
                <w:color w:val="0000FF"/>
                <w:sz w:val="16"/>
              </w:rPr>
              <w:t xml:space="preserve"> Dienstwagen </w:t>
            </w:r>
            <w:r w:rsidR="001E6AB2" w:rsidRPr="006376B8">
              <w:rPr>
                <w:color w:val="0000FF"/>
                <w:sz w:val="16"/>
              </w:rPr>
              <w:t xml:space="preserve">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9" w:name="Kontrollkästchen57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89"/>
            <w:r w:rsidR="001E6AB2" w:rsidRPr="006376B8">
              <w:rPr>
                <w:color w:val="0000FF"/>
                <w:sz w:val="16"/>
              </w:rPr>
              <w:t xml:space="preserve"> die Gruppenfahrkarte ist in Anspruch zu nehmen</w:t>
            </w:r>
          </w:p>
          <w:p w:rsidR="001E6AB2" w:rsidRPr="006376B8" w:rsidRDefault="00B15149" w:rsidP="001E6AB2">
            <w:pPr>
              <w:rPr>
                <w:color w:val="0000FF"/>
                <w:sz w:val="16"/>
              </w:rPr>
            </w:pP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0" w:name="Kontrollkästchen49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90"/>
            <w:r w:rsidR="001E6AB2" w:rsidRPr="006376B8">
              <w:rPr>
                <w:color w:val="0000FF"/>
                <w:sz w:val="16"/>
              </w:rPr>
              <w:t xml:space="preserve"> Die Vergünstigungen der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1" w:name="Kontrollkästchen60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91"/>
            <w:r w:rsidR="001E6AB2" w:rsidRPr="006376B8">
              <w:rPr>
                <w:color w:val="0000FF"/>
                <w:sz w:val="16"/>
              </w:rPr>
              <w:t xml:space="preserve"> Mitfahrerkarte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2" w:name="Kontrollkästchen78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92"/>
            <w:r w:rsidR="001E6AB2" w:rsidRPr="006376B8">
              <w:rPr>
                <w:color w:val="0000FF"/>
                <w:sz w:val="16"/>
              </w:rPr>
              <w:t xml:space="preserve"> Wochenkarte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r w:rsidR="001E6AB2" w:rsidRPr="006376B8">
              <w:rPr>
                <w:color w:val="0000FF"/>
                <w:sz w:val="16"/>
              </w:rPr>
              <w:t xml:space="preserve"> GKR Kd.-Nr. </w:t>
            </w:r>
            <w:r w:rsidR="005E0476" w:rsidRPr="006376B8">
              <w:rPr>
                <w:color w:val="0000FF"/>
                <w:sz w:val="16"/>
              </w:rPr>
              <w:fldChar w:fldCharType="begin">
                <w:ffData>
                  <w:name w:val="Text55"/>
                  <w:enabled/>
                  <w:calcOnExit w:val="0"/>
                  <w:entryMacro w:val="FormFeldInhaltLoeschen"/>
                  <w:textInput>
                    <w:default w:val="                              "/>
                    <w:maxLength w:val="30"/>
                  </w:textInput>
                </w:ffData>
              </w:fldChar>
            </w:r>
            <w:bookmarkStart w:id="93" w:name="Text55"/>
            <w:r w:rsidR="005E0476" w:rsidRPr="006376B8">
              <w:rPr>
                <w:color w:val="0000FF"/>
                <w:sz w:val="16"/>
              </w:rPr>
              <w:instrText xml:space="preserve"> FORMTEXT </w:instrText>
            </w:r>
            <w:r w:rsidR="009A2CFB" w:rsidRPr="006376B8">
              <w:rPr>
                <w:color w:val="0000FF"/>
                <w:sz w:val="16"/>
              </w:rPr>
            </w:r>
            <w:r w:rsidR="005E0476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 xml:space="preserve">                              </w:t>
            </w:r>
            <w:r w:rsidR="005E0476" w:rsidRPr="006376B8">
              <w:rPr>
                <w:color w:val="0000FF"/>
                <w:sz w:val="16"/>
              </w:rPr>
              <w:fldChar w:fldCharType="end"/>
            </w:r>
            <w:bookmarkEnd w:id="93"/>
            <w:r w:rsidR="001E6AB2" w:rsidRPr="006376B8">
              <w:rPr>
                <w:color w:val="0000FF"/>
                <w:sz w:val="16"/>
              </w:rPr>
              <w:t xml:space="preserve"> sind  in Anspruch zu nehmen</w:t>
            </w:r>
          </w:p>
          <w:p w:rsidR="001E6AB2" w:rsidRPr="006376B8" w:rsidRDefault="00B15149" w:rsidP="001E6AB2">
            <w:pPr>
              <w:rPr>
                <w:color w:val="0000FF"/>
                <w:sz w:val="16"/>
              </w:rPr>
            </w:pP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4" w:name="Kontrollkästchen80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94"/>
            <w:r w:rsidR="001E6AB2" w:rsidRPr="006376B8">
              <w:rPr>
                <w:color w:val="0000FF"/>
                <w:sz w:val="16"/>
              </w:rPr>
              <w:t xml:space="preserve"> Amtliche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r w:rsidR="001E6AB2" w:rsidRPr="006376B8">
              <w:rPr>
                <w:color w:val="0000FF"/>
                <w:sz w:val="16"/>
              </w:rPr>
              <w:t xml:space="preserve"> Unterkunft und </w:t>
            </w:r>
            <w:r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r w:rsidR="001E6AB2" w:rsidRPr="006376B8">
              <w:rPr>
                <w:color w:val="0000FF"/>
                <w:sz w:val="16"/>
              </w:rPr>
              <w:t xml:space="preserve"> Verpflegung sind in Anspruch zu nehmen</w:t>
            </w:r>
          </w:p>
          <w:p w:rsidR="001E6AB2" w:rsidRPr="006376B8" w:rsidRDefault="00B15149" w:rsidP="001E6AB2">
            <w:pPr>
              <w:rPr>
                <w:color w:val="0000FF"/>
                <w:sz w:val="16"/>
              </w:rPr>
            </w:pPr>
            <w:r w:rsidRPr="006376B8">
              <w:rPr>
                <w:color w:val="0000FF"/>
                <w:sz w:val="16"/>
              </w:rPr>
              <w:fldChar w:fldCharType="begin">
                <w:ffData>
                  <w:name w:val="Kontrollkästchen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5" w:name="Kontrollkästchen50"/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bookmarkEnd w:id="95"/>
            <w:r w:rsidR="001E6AB2" w:rsidRPr="006376B8">
              <w:rPr>
                <w:color w:val="0000FF"/>
                <w:sz w:val="16"/>
              </w:rPr>
              <w:t xml:space="preserve"> Bitte Anlage beachten</w:t>
            </w:r>
          </w:p>
          <w:p w:rsidR="001E6AB2" w:rsidRPr="006376B8" w:rsidRDefault="00B15149" w:rsidP="001E6AB2">
            <w:pPr>
              <w:rPr>
                <w:color w:val="0000FF"/>
                <w:sz w:val="16"/>
              </w:rPr>
            </w:pPr>
            <w:r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Pr="006376B8">
              <w:rPr>
                <w:color w:val="0000FF"/>
                <w:sz w:val="16"/>
              </w:rPr>
              <w:fldChar w:fldCharType="end"/>
            </w:r>
            <w:r w:rsidR="00864640" w:rsidRPr="006376B8">
              <w:rPr>
                <w:color w:val="0000FF"/>
                <w:sz w:val="16"/>
              </w:rPr>
              <w:t xml:space="preserve"> </w:t>
            </w:r>
            <w:r w:rsidR="00864640" w:rsidRPr="006376B8">
              <w:rPr>
                <w:color w:val="0000FF"/>
                <w:sz w:val="16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96" w:name="Text61"/>
            <w:r w:rsidR="00864640" w:rsidRPr="006376B8">
              <w:rPr>
                <w:color w:val="0000FF"/>
                <w:sz w:val="16"/>
              </w:rPr>
              <w:instrText xml:space="preserve"> FORMTEXT </w:instrText>
            </w:r>
            <w:r w:rsidR="003E317E" w:rsidRPr="006376B8">
              <w:rPr>
                <w:color w:val="0000FF"/>
                <w:sz w:val="16"/>
              </w:rPr>
            </w:r>
            <w:r w:rsidR="00864640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864640" w:rsidRPr="006376B8">
              <w:rPr>
                <w:color w:val="0000FF"/>
                <w:sz w:val="16"/>
              </w:rPr>
              <w:fldChar w:fldCharType="end"/>
            </w:r>
            <w:bookmarkEnd w:id="96"/>
          </w:p>
          <w:p w:rsidR="00B91F4F" w:rsidRPr="006376B8" w:rsidRDefault="001E6AB2" w:rsidP="001E6AB2">
            <w:pPr>
              <w:rPr>
                <w:color w:val="0000FF"/>
                <w:sz w:val="16"/>
              </w:rPr>
            </w:pPr>
            <w:r w:rsidRPr="006376B8">
              <w:rPr>
                <w:b/>
                <w:color w:val="0000FF"/>
                <w:sz w:val="16"/>
              </w:rPr>
              <w:t>Buchung auf</w:t>
            </w:r>
            <w:r w:rsidR="00864640" w:rsidRPr="006376B8">
              <w:rPr>
                <w:color w:val="0000FF"/>
                <w:sz w:val="16"/>
              </w:rPr>
              <w:t>:</w:t>
            </w:r>
            <w:r w:rsidR="00B91F4F" w:rsidRPr="006376B8">
              <w:rPr>
                <w:color w:val="0000FF"/>
                <w:sz w:val="16"/>
              </w:rPr>
              <w:t xml:space="preserve"> </w:t>
            </w:r>
            <w:r w:rsidRPr="006376B8">
              <w:rPr>
                <w:color w:val="0000FF"/>
                <w:sz w:val="16"/>
              </w:rPr>
              <w:t xml:space="preserve">Kapitel </w:t>
            </w:r>
            <w:r w:rsidR="004D251A" w:rsidRPr="006376B8">
              <w:rPr>
                <w:color w:val="0000FF"/>
                <w:sz w:val="16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97" w:name="Text62"/>
            <w:r w:rsidR="004D251A" w:rsidRPr="006376B8">
              <w:rPr>
                <w:color w:val="0000FF"/>
                <w:sz w:val="16"/>
              </w:rPr>
              <w:instrText xml:space="preserve"> FORMTEXT </w:instrText>
            </w:r>
            <w:r w:rsidR="00E7370F" w:rsidRPr="006376B8">
              <w:rPr>
                <w:color w:val="0000FF"/>
                <w:sz w:val="16"/>
              </w:rPr>
            </w:r>
            <w:r w:rsidR="004D251A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4D251A" w:rsidRPr="006376B8">
              <w:rPr>
                <w:color w:val="0000FF"/>
                <w:sz w:val="16"/>
              </w:rPr>
              <w:fldChar w:fldCharType="end"/>
            </w:r>
            <w:bookmarkEnd w:id="97"/>
            <w:r w:rsidR="00864640" w:rsidRPr="006376B8">
              <w:rPr>
                <w:color w:val="0000FF"/>
                <w:sz w:val="16"/>
              </w:rPr>
              <w:t xml:space="preserve"> </w:t>
            </w:r>
            <w:r w:rsidR="00B91F4F" w:rsidRPr="006376B8">
              <w:rPr>
                <w:color w:val="0000FF"/>
                <w:sz w:val="16"/>
              </w:rPr>
              <w:t xml:space="preserve">    </w:t>
            </w:r>
            <w:r w:rsidRPr="006376B8">
              <w:rPr>
                <w:color w:val="0000FF"/>
                <w:sz w:val="16"/>
              </w:rPr>
              <w:t xml:space="preserve">Titel </w:t>
            </w:r>
            <w:r w:rsidR="00B15149"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5149"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="00B15149" w:rsidRPr="006376B8">
              <w:rPr>
                <w:color w:val="0000FF"/>
                <w:sz w:val="16"/>
              </w:rPr>
              <w:fldChar w:fldCharType="end"/>
            </w:r>
            <w:r w:rsidRPr="006376B8">
              <w:rPr>
                <w:color w:val="0000FF"/>
                <w:sz w:val="16"/>
              </w:rPr>
              <w:t xml:space="preserve"> 52701 </w:t>
            </w:r>
            <w:r w:rsidR="00B15149"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5149"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="00B15149" w:rsidRPr="006376B8">
              <w:rPr>
                <w:color w:val="0000FF"/>
                <w:sz w:val="16"/>
              </w:rPr>
              <w:fldChar w:fldCharType="end"/>
            </w:r>
            <w:r w:rsidRPr="006376B8">
              <w:rPr>
                <w:color w:val="0000FF"/>
                <w:sz w:val="16"/>
              </w:rPr>
              <w:t xml:space="preserve"> 52501 </w:t>
            </w:r>
            <w:r w:rsidR="00B15149"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5149" w:rsidRPr="006376B8">
              <w:rPr>
                <w:color w:val="0000FF"/>
                <w:sz w:val="16"/>
              </w:rPr>
              <w:instrText xml:space="preserve"> FORMCHECKBOX </w:instrText>
            </w:r>
            <w:r w:rsidR="005C51DC" w:rsidRPr="005C51DC">
              <w:rPr>
                <w:color w:val="0000FF"/>
                <w:sz w:val="16"/>
              </w:rPr>
            </w:r>
            <w:r w:rsidR="00B15149" w:rsidRPr="006376B8">
              <w:rPr>
                <w:color w:val="0000FF"/>
                <w:sz w:val="16"/>
              </w:rPr>
              <w:fldChar w:fldCharType="end"/>
            </w:r>
            <w:r w:rsidR="00B91F4F" w:rsidRPr="006376B8">
              <w:rPr>
                <w:color w:val="0000FF"/>
                <w:sz w:val="16"/>
              </w:rPr>
              <w:t xml:space="preserve">  </w:t>
            </w:r>
            <w:r w:rsidRPr="006376B8">
              <w:rPr>
                <w:color w:val="0000FF"/>
                <w:sz w:val="16"/>
              </w:rPr>
              <w:t xml:space="preserve"> </w:t>
            </w:r>
            <w:r w:rsidR="004D251A" w:rsidRPr="006376B8">
              <w:rPr>
                <w:color w:val="0000FF"/>
                <w:sz w:val="16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98" w:name="Text63"/>
            <w:r w:rsidR="004D251A" w:rsidRPr="006376B8">
              <w:rPr>
                <w:color w:val="0000FF"/>
                <w:sz w:val="16"/>
              </w:rPr>
              <w:instrText xml:space="preserve"> FORMTEXT </w:instrText>
            </w:r>
            <w:r w:rsidR="00E7370F" w:rsidRPr="006376B8">
              <w:rPr>
                <w:color w:val="0000FF"/>
                <w:sz w:val="16"/>
              </w:rPr>
            </w:r>
            <w:r w:rsidR="004D251A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4D251A" w:rsidRPr="006376B8">
              <w:rPr>
                <w:color w:val="0000FF"/>
                <w:sz w:val="16"/>
              </w:rPr>
              <w:fldChar w:fldCharType="end"/>
            </w:r>
            <w:bookmarkEnd w:id="98"/>
            <w:r w:rsidR="00B91F4F" w:rsidRPr="006376B8">
              <w:rPr>
                <w:color w:val="0000FF"/>
                <w:sz w:val="16"/>
              </w:rPr>
              <w:t xml:space="preserve">         </w:t>
            </w:r>
            <w:r w:rsidR="00C847E8" w:rsidRPr="006376B8">
              <w:rPr>
                <w:color w:val="0000FF"/>
                <w:sz w:val="16"/>
              </w:rPr>
              <w:t xml:space="preserve">AOSt-Nr.  </w:t>
            </w:r>
            <w:r w:rsidR="004D251A" w:rsidRPr="006376B8">
              <w:rPr>
                <w:color w:val="0000FF"/>
                <w:sz w:val="16"/>
              </w:rPr>
              <w:fldChar w:fldCharType="begin">
                <w:ffData>
                  <w:name w:val="Text70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99" w:name="Text70"/>
            <w:r w:rsidR="004D251A" w:rsidRPr="006376B8">
              <w:rPr>
                <w:color w:val="0000FF"/>
                <w:sz w:val="16"/>
              </w:rPr>
              <w:instrText xml:space="preserve"> FORMTEXT </w:instrText>
            </w:r>
            <w:r w:rsidR="00E7370F" w:rsidRPr="006376B8">
              <w:rPr>
                <w:color w:val="0000FF"/>
                <w:sz w:val="16"/>
              </w:rPr>
            </w:r>
            <w:r w:rsidR="004D251A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4D251A" w:rsidRPr="006376B8">
              <w:rPr>
                <w:color w:val="0000FF"/>
                <w:sz w:val="16"/>
              </w:rPr>
              <w:fldChar w:fldCharType="end"/>
            </w:r>
            <w:bookmarkEnd w:id="99"/>
            <w:r w:rsidR="00C847E8" w:rsidRPr="006376B8">
              <w:rPr>
                <w:color w:val="0000FF"/>
                <w:sz w:val="16"/>
              </w:rPr>
              <w:t xml:space="preserve"> </w:t>
            </w:r>
            <w:r w:rsidR="00B91F4F" w:rsidRPr="006376B8">
              <w:rPr>
                <w:color w:val="0000FF"/>
                <w:sz w:val="16"/>
              </w:rPr>
              <w:t xml:space="preserve">Erw. </w:t>
            </w:r>
            <w:r w:rsidR="00C847E8" w:rsidRPr="006376B8">
              <w:rPr>
                <w:color w:val="0000FF"/>
                <w:sz w:val="16"/>
              </w:rPr>
              <w:t xml:space="preserve"> </w:t>
            </w:r>
            <w:r w:rsidR="00B91F4F" w:rsidRPr="006376B8">
              <w:rPr>
                <w:color w:val="0000FF"/>
                <w:sz w:val="16"/>
              </w:rPr>
              <w:t xml:space="preserve"> </w:t>
            </w:r>
            <w:r w:rsidR="004D251A" w:rsidRPr="006376B8">
              <w:rPr>
                <w:color w:val="0000FF"/>
                <w:sz w:val="16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7"/>
                  </w:textInput>
                </w:ffData>
              </w:fldChar>
            </w:r>
            <w:bookmarkStart w:id="100" w:name="Text64"/>
            <w:r w:rsidR="004D251A" w:rsidRPr="006376B8">
              <w:rPr>
                <w:color w:val="0000FF"/>
                <w:sz w:val="16"/>
              </w:rPr>
              <w:instrText xml:space="preserve"> FORMTEXT </w:instrText>
            </w:r>
            <w:r w:rsidR="00E7370F" w:rsidRPr="006376B8">
              <w:rPr>
                <w:color w:val="0000FF"/>
                <w:sz w:val="16"/>
              </w:rPr>
            </w:r>
            <w:r w:rsidR="004D251A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4D251A" w:rsidRPr="006376B8">
              <w:rPr>
                <w:color w:val="0000FF"/>
                <w:sz w:val="16"/>
              </w:rPr>
              <w:fldChar w:fldCharType="end"/>
            </w:r>
            <w:bookmarkEnd w:id="100"/>
            <w:r w:rsidR="00B91F4F" w:rsidRPr="006376B8">
              <w:rPr>
                <w:color w:val="0000FF"/>
                <w:sz w:val="16"/>
              </w:rPr>
              <w:t xml:space="preserve">    Budget-Nr. </w:t>
            </w:r>
            <w:r w:rsidR="004D251A" w:rsidRPr="006376B8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4D251A" w:rsidRPr="006376B8">
              <w:rPr>
                <w:color w:val="0000FF"/>
                <w:sz w:val="16"/>
              </w:rPr>
              <w:instrText xml:space="preserve"> FORMTEXT </w:instrText>
            </w:r>
            <w:r w:rsidR="00E7370F" w:rsidRPr="006376B8">
              <w:rPr>
                <w:color w:val="0000FF"/>
                <w:sz w:val="16"/>
              </w:rPr>
            </w:r>
            <w:r w:rsidR="004D251A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4D251A" w:rsidRPr="006376B8">
              <w:rPr>
                <w:color w:val="0000FF"/>
                <w:sz w:val="16"/>
              </w:rPr>
              <w:fldChar w:fldCharType="end"/>
            </w:r>
            <w:r w:rsidR="00864640" w:rsidRPr="006376B8">
              <w:rPr>
                <w:color w:val="0000FF"/>
                <w:sz w:val="16"/>
              </w:rPr>
              <w:t xml:space="preserve"> </w:t>
            </w:r>
            <w:r w:rsidR="00B91F4F" w:rsidRPr="006376B8">
              <w:rPr>
                <w:color w:val="0000FF"/>
                <w:sz w:val="16"/>
              </w:rPr>
              <w:t xml:space="preserve">        </w:t>
            </w:r>
          </w:p>
          <w:p w:rsidR="001E6AB2" w:rsidRPr="006376B8" w:rsidRDefault="00B91F4F" w:rsidP="001E6AB2">
            <w:pPr>
              <w:rPr>
                <w:color w:val="0000FF"/>
                <w:sz w:val="16"/>
              </w:rPr>
            </w:pPr>
            <w:r w:rsidRPr="006376B8">
              <w:rPr>
                <w:color w:val="0000FF"/>
                <w:sz w:val="16"/>
              </w:rPr>
              <w:t xml:space="preserve">                        Ebenen </w:t>
            </w:r>
            <w:r w:rsidR="001E6AB2" w:rsidRPr="006376B8">
              <w:rPr>
                <w:color w:val="0000FF"/>
                <w:sz w:val="16"/>
              </w:rPr>
              <w:t xml:space="preserve">E1 </w:t>
            </w:r>
            <w:r w:rsidR="004D251A" w:rsidRPr="006376B8">
              <w:rPr>
                <w:color w:val="0000FF"/>
                <w:sz w:val="16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01" w:name="Text65"/>
            <w:r w:rsidR="004D251A" w:rsidRPr="006376B8">
              <w:rPr>
                <w:color w:val="0000FF"/>
                <w:sz w:val="16"/>
              </w:rPr>
              <w:instrText xml:space="preserve"> FORMTEXT </w:instrText>
            </w:r>
            <w:r w:rsidR="00E7370F" w:rsidRPr="006376B8">
              <w:rPr>
                <w:color w:val="0000FF"/>
                <w:sz w:val="16"/>
              </w:rPr>
            </w:r>
            <w:r w:rsidR="004D251A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4D251A" w:rsidRPr="006376B8">
              <w:rPr>
                <w:color w:val="0000FF"/>
                <w:sz w:val="16"/>
              </w:rPr>
              <w:fldChar w:fldCharType="end"/>
            </w:r>
            <w:bookmarkEnd w:id="101"/>
            <w:r w:rsidR="001E6AB2" w:rsidRPr="006376B8">
              <w:rPr>
                <w:color w:val="0000FF"/>
                <w:sz w:val="16"/>
              </w:rPr>
              <w:t xml:space="preserve"> </w:t>
            </w:r>
            <w:r w:rsidRPr="006376B8">
              <w:rPr>
                <w:color w:val="0000FF"/>
                <w:sz w:val="16"/>
              </w:rPr>
              <w:t xml:space="preserve">         E</w:t>
            </w:r>
            <w:r w:rsidR="001E6AB2" w:rsidRPr="006376B8">
              <w:rPr>
                <w:color w:val="0000FF"/>
                <w:sz w:val="16"/>
              </w:rPr>
              <w:t xml:space="preserve">2 </w:t>
            </w:r>
            <w:r w:rsidR="004D251A" w:rsidRPr="006376B8">
              <w:rPr>
                <w:color w:val="0000FF"/>
                <w:sz w:val="16"/>
              </w:rPr>
              <w:fldChar w:fldCharType="begin">
                <w:ffData>
                  <w:name w:val="Text6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02" w:name="Text66"/>
            <w:r w:rsidR="004D251A" w:rsidRPr="006376B8">
              <w:rPr>
                <w:color w:val="0000FF"/>
                <w:sz w:val="16"/>
              </w:rPr>
              <w:instrText xml:space="preserve"> FORMTEXT </w:instrText>
            </w:r>
            <w:r w:rsidR="00E7370F" w:rsidRPr="006376B8">
              <w:rPr>
                <w:color w:val="0000FF"/>
                <w:sz w:val="16"/>
              </w:rPr>
            </w:r>
            <w:r w:rsidR="004D251A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4D251A" w:rsidRPr="006376B8">
              <w:rPr>
                <w:color w:val="0000FF"/>
                <w:sz w:val="16"/>
              </w:rPr>
              <w:fldChar w:fldCharType="end"/>
            </w:r>
            <w:bookmarkEnd w:id="102"/>
            <w:r w:rsidR="001E6AB2" w:rsidRPr="006376B8">
              <w:rPr>
                <w:color w:val="0000FF"/>
                <w:sz w:val="16"/>
              </w:rPr>
              <w:t xml:space="preserve"> </w:t>
            </w:r>
            <w:r w:rsidRPr="006376B8">
              <w:rPr>
                <w:color w:val="0000FF"/>
                <w:sz w:val="16"/>
              </w:rPr>
              <w:t xml:space="preserve">                </w:t>
            </w:r>
            <w:r w:rsidR="001E6AB2" w:rsidRPr="006376B8">
              <w:rPr>
                <w:color w:val="0000FF"/>
                <w:sz w:val="16"/>
              </w:rPr>
              <w:t>E3</w:t>
            </w:r>
            <w:r w:rsidRPr="006376B8">
              <w:rPr>
                <w:color w:val="0000FF"/>
                <w:sz w:val="16"/>
              </w:rPr>
              <w:t xml:space="preserve">  </w:t>
            </w:r>
            <w:r w:rsidR="001E6AB2" w:rsidRPr="006376B8">
              <w:rPr>
                <w:color w:val="0000FF"/>
                <w:sz w:val="16"/>
              </w:rPr>
              <w:t xml:space="preserve"> </w:t>
            </w:r>
            <w:r w:rsidR="004D251A" w:rsidRPr="006376B8">
              <w:rPr>
                <w:color w:val="0000FF"/>
                <w:sz w:val="16"/>
              </w:rPr>
              <w:fldChar w:fldCharType="begin">
                <w:ffData>
                  <w:name w:val="Text67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03" w:name="Text67"/>
            <w:r w:rsidR="004D251A" w:rsidRPr="006376B8">
              <w:rPr>
                <w:color w:val="0000FF"/>
                <w:sz w:val="16"/>
              </w:rPr>
              <w:instrText xml:space="preserve"> FORMTEXT </w:instrText>
            </w:r>
            <w:r w:rsidR="00E7370F" w:rsidRPr="006376B8">
              <w:rPr>
                <w:color w:val="0000FF"/>
                <w:sz w:val="16"/>
              </w:rPr>
            </w:r>
            <w:r w:rsidR="004D251A" w:rsidRPr="006376B8">
              <w:rPr>
                <w:color w:val="0000FF"/>
                <w:sz w:val="16"/>
              </w:rPr>
              <w:fldChar w:fldCharType="separate"/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5C51DC">
              <w:rPr>
                <w:noProof/>
                <w:color w:val="0000FF"/>
                <w:sz w:val="16"/>
              </w:rPr>
              <w:t> </w:t>
            </w:r>
            <w:r w:rsidR="004D251A" w:rsidRPr="006376B8">
              <w:rPr>
                <w:color w:val="0000FF"/>
                <w:sz w:val="16"/>
              </w:rPr>
              <w:fldChar w:fldCharType="end"/>
            </w:r>
            <w:bookmarkEnd w:id="103"/>
          </w:p>
        </w:tc>
      </w:tr>
      <w:tr w:rsidR="00ED1CE3" w:rsidRPr="006376B8" w:rsidTr="00ED1C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</w:tcPr>
          <w:p w:rsidR="00ED1CE3" w:rsidRDefault="00ED1CE3" w:rsidP="004809F1">
            <w:pPr>
              <w:pStyle w:val="berschrift7"/>
              <w:spacing w:before="0" w:after="0"/>
              <w:rPr>
                <w:rFonts w:ascii="Arial" w:hAnsi="Arial"/>
                <w:color w:val="0000FF"/>
                <w:sz w:val="16"/>
                <w:szCs w:val="22"/>
              </w:rPr>
            </w:pPr>
            <w:r w:rsidRPr="006376B8">
              <w:rPr>
                <w:rFonts w:ascii="Arial" w:hAnsi="Arial"/>
                <w:b/>
                <w:color w:val="0000FF"/>
                <w:sz w:val="16"/>
                <w:szCs w:val="22"/>
              </w:rPr>
              <w:t>KLR</w:t>
            </w:r>
            <w:r w:rsidRPr="006376B8">
              <w:rPr>
                <w:rFonts w:ascii="Arial" w:hAnsi="Arial"/>
                <w:color w:val="0000FF"/>
                <w:sz w:val="16"/>
                <w:szCs w:val="22"/>
              </w:rPr>
              <w:t xml:space="preserve">: Buchungskreis </w:t>
            </w:r>
            <w:bookmarkStart w:id="104" w:name="Text73"/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begin">
                <w:ffData>
                  <w:name w:val="Text7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instrText xml:space="preserve"> FORMTEXT </w:instrText>
            </w:r>
            <w:r w:rsidR="00653374" w:rsidRPr="00653374">
              <w:rPr>
                <w:rFonts w:ascii="Arial" w:hAnsi="Arial"/>
                <w:color w:val="0000FF"/>
                <w:sz w:val="16"/>
                <w:szCs w:val="22"/>
              </w:rPr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separate"/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end"/>
            </w:r>
            <w:bookmarkEnd w:id="104"/>
            <w:r w:rsidRPr="006376B8">
              <w:rPr>
                <w:rFonts w:ascii="Arial" w:hAnsi="Arial"/>
                <w:color w:val="0000FF"/>
                <w:sz w:val="16"/>
                <w:szCs w:val="22"/>
              </w:rPr>
              <w:t xml:space="preserve">  </w:t>
            </w:r>
          </w:p>
          <w:p w:rsidR="00ED1CE3" w:rsidRPr="006376B8" w:rsidRDefault="00ED1CE3" w:rsidP="004809F1">
            <w:pPr>
              <w:pStyle w:val="berschrift7"/>
              <w:spacing w:before="0" w:after="0"/>
              <w:rPr>
                <w:rFonts w:ascii="Arial" w:hAnsi="Arial"/>
                <w:color w:val="0000FF"/>
                <w:sz w:val="16"/>
                <w:szCs w:val="22"/>
              </w:rPr>
            </w:pPr>
            <w:r w:rsidRPr="006376B8">
              <w:rPr>
                <w:rFonts w:ascii="Arial" w:hAnsi="Arial"/>
                <w:color w:val="0000FF"/>
                <w:sz w:val="16"/>
                <w:szCs w:val="22"/>
              </w:rPr>
              <w:t xml:space="preserve">Kostenträger </w:t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instrText xml:space="preserve"> FORMTEXT </w:instrText>
            </w:r>
            <w:r w:rsidR="00653374" w:rsidRPr="00653374">
              <w:rPr>
                <w:rFonts w:ascii="Arial" w:hAnsi="Arial"/>
                <w:color w:val="0000FF"/>
                <w:sz w:val="16"/>
                <w:szCs w:val="22"/>
              </w:rPr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separate"/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end"/>
            </w:r>
            <w:r w:rsidRPr="006376B8">
              <w:rPr>
                <w:rFonts w:ascii="Arial" w:hAnsi="Arial"/>
                <w:color w:val="0000FF"/>
                <w:sz w:val="16"/>
                <w:szCs w:val="22"/>
              </w:rPr>
              <w:t xml:space="preserve"> </w:t>
            </w:r>
          </w:p>
        </w:tc>
        <w:tc>
          <w:tcPr>
            <w:tcW w:w="339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ED1CE3" w:rsidRDefault="00ED1CE3" w:rsidP="00ED1CE3">
            <w:pPr>
              <w:pStyle w:val="berschrift7"/>
              <w:spacing w:before="0" w:after="0"/>
              <w:rPr>
                <w:rFonts w:ascii="Arial" w:hAnsi="Arial"/>
                <w:color w:val="0000FF"/>
                <w:sz w:val="16"/>
                <w:szCs w:val="22"/>
              </w:rPr>
            </w:pPr>
            <w:r w:rsidRPr="006376B8">
              <w:rPr>
                <w:rFonts w:ascii="Arial" w:hAnsi="Arial"/>
                <w:color w:val="0000FF"/>
                <w:sz w:val="16"/>
                <w:szCs w:val="22"/>
              </w:rPr>
              <w:t xml:space="preserve">Kostenart </w:t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instrText xml:space="preserve"> FORMTEXT </w:instrText>
            </w:r>
            <w:r w:rsidR="00653374" w:rsidRPr="00653374">
              <w:rPr>
                <w:rFonts w:ascii="Arial" w:hAnsi="Arial"/>
                <w:color w:val="0000FF"/>
                <w:sz w:val="16"/>
                <w:szCs w:val="22"/>
              </w:rPr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separate"/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end"/>
            </w:r>
          </w:p>
          <w:p w:rsidR="00ED1CE3" w:rsidRPr="00ED1CE3" w:rsidRDefault="00ED1CE3" w:rsidP="00ED1CE3">
            <w:r w:rsidRPr="006376B8">
              <w:rPr>
                <w:color w:val="0000FF"/>
                <w:sz w:val="16"/>
              </w:rPr>
              <w:t xml:space="preserve">KLR-Info1 </w:t>
            </w:r>
            <w:r w:rsidR="00653374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653374">
              <w:rPr>
                <w:color w:val="0000FF"/>
                <w:sz w:val="16"/>
              </w:rPr>
              <w:instrText xml:space="preserve"> FORMTEXT </w:instrText>
            </w:r>
            <w:r w:rsidR="00653374" w:rsidRPr="00653374">
              <w:rPr>
                <w:color w:val="0000FF"/>
                <w:sz w:val="16"/>
              </w:rPr>
            </w:r>
            <w:r w:rsidR="00653374">
              <w:rPr>
                <w:color w:val="0000FF"/>
                <w:sz w:val="16"/>
              </w:rPr>
              <w:fldChar w:fldCharType="separate"/>
            </w:r>
            <w:r w:rsidR="00653374">
              <w:rPr>
                <w:noProof/>
                <w:color w:val="0000FF"/>
                <w:sz w:val="16"/>
              </w:rPr>
              <w:t> </w:t>
            </w:r>
            <w:r w:rsidR="00653374">
              <w:rPr>
                <w:noProof/>
                <w:color w:val="0000FF"/>
                <w:sz w:val="16"/>
              </w:rPr>
              <w:t> </w:t>
            </w:r>
            <w:r w:rsidR="00653374">
              <w:rPr>
                <w:noProof/>
                <w:color w:val="0000FF"/>
                <w:sz w:val="16"/>
              </w:rPr>
              <w:t> </w:t>
            </w:r>
            <w:r w:rsidR="00653374">
              <w:rPr>
                <w:noProof/>
                <w:color w:val="0000FF"/>
                <w:sz w:val="16"/>
              </w:rPr>
              <w:t> </w:t>
            </w:r>
            <w:r w:rsidR="00653374">
              <w:rPr>
                <w:noProof/>
                <w:color w:val="0000FF"/>
                <w:sz w:val="16"/>
              </w:rPr>
              <w:t> </w:t>
            </w:r>
            <w:r w:rsidR="00653374">
              <w:rPr>
                <w:color w:val="0000FF"/>
                <w:sz w:val="16"/>
              </w:rPr>
              <w:fldChar w:fldCharType="end"/>
            </w:r>
          </w:p>
        </w:tc>
        <w:tc>
          <w:tcPr>
            <w:tcW w:w="339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ED1CE3" w:rsidRDefault="00ED1CE3" w:rsidP="00ED1CE3">
            <w:pPr>
              <w:pStyle w:val="berschrift7"/>
              <w:spacing w:before="0" w:after="0"/>
              <w:rPr>
                <w:rFonts w:ascii="Arial" w:hAnsi="Arial"/>
                <w:color w:val="0000FF"/>
                <w:sz w:val="16"/>
                <w:szCs w:val="22"/>
              </w:rPr>
            </w:pPr>
            <w:r w:rsidRPr="006376B8">
              <w:rPr>
                <w:rFonts w:ascii="Arial" w:hAnsi="Arial"/>
                <w:color w:val="0000FF"/>
                <w:sz w:val="16"/>
                <w:szCs w:val="22"/>
              </w:rPr>
              <w:t xml:space="preserve">Kostenstelle </w:t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instrText xml:space="preserve"> FORMTEXT </w:instrText>
            </w:r>
            <w:r w:rsidR="00653374" w:rsidRPr="00653374">
              <w:rPr>
                <w:rFonts w:ascii="Arial" w:hAnsi="Arial"/>
                <w:color w:val="0000FF"/>
                <w:sz w:val="16"/>
                <w:szCs w:val="22"/>
              </w:rPr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separate"/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noProof/>
                <w:color w:val="0000FF"/>
                <w:sz w:val="16"/>
                <w:szCs w:val="22"/>
              </w:rPr>
              <w:t> </w:t>
            </w:r>
            <w:r w:rsidR="00653374">
              <w:rPr>
                <w:rFonts w:ascii="Arial" w:hAnsi="Arial"/>
                <w:color w:val="0000FF"/>
                <w:sz w:val="16"/>
                <w:szCs w:val="22"/>
              </w:rPr>
              <w:fldChar w:fldCharType="end"/>
            </w:r>
          </w:p>
          <w:p w:rsidR="00ED1CE3" w:rsidRPr="00ED1CE3" w:rsidRDefault="00ED1CE3" w:rsidP="00ED1CE3">
            <w:r w:rsidRPr="006376B8">
              <w:rPr>
                <w:color w:val="0000FF"/>
                <w:sz w:val="16"/>
              </w:rPr>
              <w:t xml:space="preserve">KLR-Info 2 </w:t>
            </w:r>
            <w:r w:rsidR="00653374">
              <w:rPr>
                <w:color w:val="0000FF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653374">
              <w:rPr>
                <w:color w:val="0000FF"/>
                <w:sz w:val="16"/>
              </w:rPr>
              <w:instrText xml:space="preserve"> FORMTEXT </w:instrText>
            </w:r>
            <w:r w:rsidR="00653374" w:rsidRPr="00653374">
              <w:rPr>
                <w:color w:val="0000FF"/>
                <w:sz w:val="16"/>
              </w:rPr>
            </w:r>
            <w:r w:rsidR="00653374">
              <w:rPr>
                <w:color w:val="0000FF"/>
                <w:sz w:val="16"/>
              </w:rPr>
              <w:fldChar w:fldCharType="separate"/>
            </w:r>
            <w:r w:rsidR="00653374">
              <w:rPr>
                <w:noProof/>
                <w:color w:val="0000FF"/>
                <w:sz w:val="16"/>
              </w:rPr>
              <w:t> </w:t>
            </w:r>
            <w:r w:rsidR="00653374">
              <w:rPr>
                <w:noProof/>
                <w:color w:val="0000FF"/>
                <w:sz w:val="16"/>
              </w:rPr>
              <w:t> </w:t>
            </w:r>
            <w:r w:rsidR="00653374">
              <w:rPr>
                <w:color w:val="0000FF"/>
                <w:sz w:val="16"/>
              </w:rPr>
              <w:fldChar w:fldCharType="end"/>
            </w:r>
          </w:p>
        </w:tc>
      </w:tr>
      <w:tr w:rsidR="00C80514" w:rsidRPr="000961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</w:tcPr>
          <w:p w:rsidR="00C80514" w:rsidRPr="006376B8" w:rsidRDefault="006376B8" w:rsidP="00C80514">
            <w:pPr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Ort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</w:tcPr>
          <w:p w:rsidR="00C80514" w:rsidRPr="006376B8" w:rsidRDefault="006376B8" w:rsidP="00C80514">
            <w:pPr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Datum</w:t>
            </w:r>
          </w:p>
        </w:tc>
        <w:tc>
          <w:tcPr>
            <w:tcW w:w="683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</w:tcPr>
          <w:p w:rsidR="00C80514" w:rsidRPr="000961B8" w:rsidRDefault="00C80514" w:rsidP="004809F1">
            <w:pPr>
              <w:pStyle w:val="berschrift7"/>
              <w:spacing w:before="0" w:after="0"/>
              <w:rPr>
                <w:rFonts w:ascii="Arial" w:hAnsi="Arial"/>
                <w:b/>
                <w:color w:val="0000FF"/>
                <w:sz w:val="16"/>
                <w:szCs w:val="22"/>
              </w:rPr>
            </w:pPr>
            <w:r w:rsidRPr="006376B8">
              <w:rPr>
                <w:rFonts w:ascii="Arial" w:hAnsi="Arial"/>
                <w:b/>
                <w:color w:val="0000FF"/>
                <w:sz w:val="16"/>
                <w:szCs w:val="22"/>
              </w:rPr>
              <w:t>Unterschrift</w:t>
            </w:r>
            <w:r w:rsidRPr="000961B8">
              <w:rPr>
                <w:rFonts w:ascii="Arial" w:hAnsi="Arial"/>
                <w:b/>
                <w:color w:val="0000FF"/>
                <w:sz w:val="16"/>
                <w:szCs w:val="22"/>
              </w:rPr>
              <w:t xml:space="preserve"> </w:t>
            </w:r>
          </w:p>
        </w:tc>
      </w:tr>
      <w:tr w:rsidR="000C0E10" w:rsidRPr="000961B8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0C0E10" w:rsidRPr="00EA11CC" w:rsidRDefault="006376B8" w:rsidP="00C80514">
            <w:pPr>
              <w:rPr>
                <w:color w:val="0000FF"/>
                <w:sz w:val="16"/>
                <w:szCs w:val="18"/>
              </w:rPr>
            </w:pPr>
            <w:r>
              <w:rPr>
                <w:rStyle w:val="Einfuegetext"/>
                <w:b/>
                <w:color w:val="0000FF"/>
                <w:szCs w:val="18"/>
              </w:rPr>
              <w:fldChar w:fldCharType="begin">
                <w:ffData>
                  <w:name w:val="tm_gn_datum"/>
                  <w:enabled/>
                  <w:calcOnExit w:val="0"/>
                  <w:textInput>
                    <w:maxLength w:val="27"/>
                  </w:textInput>
                </w:ffData>
              </w:fldChar>
            </w:r>
            <w:bookmarkStart w:id="105" w:name="tm_gn_datum"/>
            <w:r>
              <w:rPr>
                <w:rStyle w:val="Einfuegetext"/>
                <w:b/>
                <w:color w:val="0000FF"/>
                <w:szCs w:val="18"/>
              </w:rPr>
              <w:instrText xml:space="preserve"> FORMTEXT </w:instrText>
            </w:r>
            <w:r w:rsidRPr="006376B8">
              <w:rPr>
                <w:b/>
                <w:color w:val="0000FF"/>
                <w:sz w:val="18"/>
                <w:szCs w:val="18"/>
              </w:rPr>
            </w:r>
            <w:r>
              <w:rPr>
                <w:rStyle w:val="Einfuegetext"/>
                <w:b/>
                <w:color w:val="0000FF"/>
                <w:szCs w:val="18"/>
              </w:rPr>
              <w:fldChar w:fldCharType="separate"/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>
              <w:rPr>
                <w:rStyle w:val="Einfuegetext"/>
                <w:b/>
                <w:color w:val="0000FF"/>
                <w:szCs w:val="18"/>
              </w:rPr>
              <w:fldChar w:fldCharType="end"/>
            </w:r>
            <w:bookmarkEnd w:id="105"/>
          </w:p>
        </w:tc>
        <w:tc>
          <w:tcPr>
            <w:tcW w:w="198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bottom"/>
          </w:tcPr>
          <w:p w:rsidR="000C0E10" w:rsidRPr="00EA11CC" w:rsidRDefault="006376B8" w:rsidP="00C80514">
            <w:pPr>
              <w:rPr>
                <w:color w:val="0000FF"/>
                <w:sz w:val="15"/>
                <w:szCs w:val="18"/>
              </w:rPr>
            </w:pPr>
            <w:r>
              <w:rPr>
                <w:rStyle w:val="Einfuegetext"/>
                <w:b/>
                <w:color w:val="0000FF"/>
                <w:szCs w:val="18"/>
              </w:rPr>
              <w:fldChar w:fldCharType="begin">
                <w:ffData>
                  <w:name w:val="tm_gn_ort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06" w:name="tm_gn_ort"/>
            <w:r>
              <w:rPr>
                <w:rStyle w:val="Einfuegetext"/>
                <w:b/>
                <w:color w:val="0000FF"/>
                <w:szCs w:val="18"/>
              </w:rPr>
              <w:instrText xml:space="preserve"> FORMTEXT </w:instrText>
            </w:r>
            <w:r w:rsidRPr="006376B8">
              <w:rPr>
                <w:b/>
                <w:color w:val="0000FF"/>
                <w:sz w:val="18"/>
                <w:szCs w:val="18"/>
              </w:rPr>
            </w:r>
            <w:r>
              <w:rPr>
                <w:rStyle w:val="Einfuegetext"/>
                <w:b/>
                <w:color w:val="0000FF"/>
                <w:szCs w:val="18"/>
              </w:rPr>
              <w:fldChar w:fldCharType="separate"/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>
              <w:rPr>
                <w:rStyle w:val="Einfuegetext"/>
                <w:b/>
                <w:color w:val="0000FF"/>
                <w:szCs w:val="18"/>
              </w:rPr>
              <w:fldChar w:fldCharType="end"/>
            </w:r>
            <w:bookmarkEnd w:id="106"/>
          </w:p>
        </w:tc>
        <w:tc>
          <w:tcPr>
            <w:tcW w:w="5760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bottom"/>
          </w:tcPr>
          <w:p w:rsidR="000C0E10" w:rsidRPr="00EA11CC" w:rsidRDefault="000C0E10" w:rsidP="005E0476">
            <w:pPr>
              <w:rPr>
                <w:color w:val="0000FF"/>
                <w:sz w:val="15"/>
                <w:szCs w:val="18"/>
              </w:rPr>
            </w:pPr>
            <w:r w:rsidRPr="00EA11CC">
              <w:rPr>
                <w:rStyle w:val="Einfuegetext"/>
                <w:b/>
                <w:color w:val="0000FF"/>
                <w:szCs w:val="18"/>
              </w:rPr>
              <w:fldChar w:fldCharType="begin">
                <w:ffData>
                  <w:name w:val="tm_gn_name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107" w:name="tm_gn_name"/>
            <w:r w:rsidRPr="00EA11CC">
              <w:rPr>
                <w:rStyle w:val="Einfuegetext"/>
                <w:b/>
                <w:color w:val="0000FF"/>
                <w:szCs w:val="18"/>
              </w:rPr>
              <w:instrText xml:space="preserve"> FORMTEXT </w:instrText>
            </w:r>
            <w:r w:rsidR="0090047A" w:rsidRPr="00F83A80">
              <w:rPr>
                <w:b/>
                <w:color w:val="0000FF"/>
                <w:sz w:val="18"/>
                <w:szCs w:val="18"/>
              </w:rPr>
            </w:r>
            <w:r w:rsidRPr="00EA11CC">
              <w:rPr>
                <w:rStyle w:val="Einfuegetext"/>
                <w:b/>
                <w:color w:val="0000FF"/>
                <w:szCs w:val="18"/>
              </w:rPr>
              <w:fldChar w:fldCharType="separate"/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="005C51DC">
              <w:rPr>
                <w:rStyle w:val="Einfuegetext"/>
                <w:b/>
                <w:noProof/>
                <w:color w:val="0000FF"/>
                <w:szCs w:val="18"/>
              </w:rPr>
              <w:t> </w:t>
            </w:r>
            <w:r w:rsidRPr="00EA11CC">
              <w:rPr>
                <w:rStyle w:val="Einfuegetext"/>
                <w:b/>
                <w:color w:val="0000FF"/>
                <w:szCs w:val="18"/>
              </w:rPr>
              <w:fldChar w:fldCharType="end"/>
            </w:r>
            <w:bookmarkEnd w:id="107"/>
          </w:p>
        </w:tc>
        <w:tc>
          <w:tcPr>
            <w:tcW w:w="1079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0C0E10" w:rsidRPr="000961B8" w:rsidRDefault="000C0E10" w:rsidP="005E0476">
            <w:pPr>
              <w:rPr>
                <w:color w:val="0000FF"/>
                <w:sz w:val="15"/>
              </w:rPr>
            </w:pPr>
            <w:r>
              <w:rPr>
                <w:color w:val="0000FF"/>
                <w:sz w:val="15"/>
              </w:rPr>
              <w:fldChar w:fldCharType="begin">
                <w:ffData>
                  <w:name w:val="tm_gn_kennung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108" w:name="tm_gn_kennung"/>
            <w:r>
              <w:rPr>
                <w:color w:val="0000FF"/>
                <w:sz w:val="15"/>
              </w:rPr>
              <w:instrText xml:space="preserve"> FORMTEXT </w:instrText>
            </w:r>
            <w:r w:rsidR="0090047A" w:rsidRPr="00F83A80">
              <w:rPr>
                <w:color w:val="0000FF"/>
                <w:sz w:val="15"/>
              </w:rPr>
            </w:r>
            <w:r>
              <w:rPr>
                <w:color w:val="0000FF"/>
                <w:sz w:val="15"/>
              </w:rPr>
              <w:fldChar w:fldCharType="separate"/>
            </w:r>
            <w:r w:rsidR="005C51DC">
              <w:rPr>
                <w:noProof/>
                <w:color w:val="0000FF"/>
                <w:sz w:val="15"/>
              </w:rPr>
              <w:t> </w:t>
            </w:r>
            <w:r w:rsidR="005C51DC">
              <w:rPr>
                <w:noProof/>
                <w:color w:val="0000FF"/>
                <w:sz w:val="15"/>
              </w:rPr>
              <w:t> </w:t>
            </w:r>
            <w:r w:rsidR="005C51DC">
              <w:rPr>
                <w:noProof/>
                <w:color w:val="0000FF"/>
                <w:sz w:val="15"/>
              </w:rPr>
              <w:t> </w:t>
            </w:r>
            <w:r w:rsidR="005C51DC">
              <w:rPr>
                <w:noProof/>
                <w:color w:val="0000FF"/>
                <w:sz w:val="15"/>
              </w:rPr>
              <w:t> </w:t>
            </w:r>
            <w:r w:rsidR="005C51DC">
              <w:rPr>
                <w:noProof/>
                <w:color w:val="0000FF"/>
                <w:sz w:val="15"/>
              </w:rPr>
              <w:t> </w:t>
            </w:r>
            <w:r>
              <w:rPr>
                <w:color w:val="0000FF"/>
                <w:sz w:val="15"/>
              </w:rPr>
              <w:fldChar w:fldCharType="end"/>
            </w:r>
            <w:bookmarkEnd w:id="108"/>
          </w:p>
        </w:tc>
      </w:tr>
    </w:tbl>
    <w:p w:rsidR="00742D7F" w:rsidRPr="00505EFF" w:rsidRDefault="00742D7F">
      <w:pPr>
        <w:rPr>
          <w:sz w:val="10"/>
          <w:szCs w:val="10"/>
        </w:rPr>
      </w:pPr>
    </w:p>
    <w:sectPr w:rsidR="00742D7F" w:rsidRPr="00505EFF" w:rsidSect="00C847E8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100000" w:hash="GtAI/XUNEQOsnqDrUdPBP7DJh4o=" w:salt="mxxAc3e03rb8uVXw2Ncd3w=="/>
  <w:defaultTabStop w:val="708"/>
  <w:hyphenationZone w:val="425"/>
  <w:noPunctuationKerning/>
  <w:characterSpacingControl w:val="doNotCompress"/>
  <w:compat/>
  <w:rsids>
    <w:rsidRoot w:val="00A4615B"/>
    <w:rsid w:val="00003EA0"/>
    <w:rsid w:val="00007F0E"/>
    <w:rsid w:val="00014E1D"/>
    <w:rsid w:val="00015B7F"/>
    <w:rsid w:val="00016C97"/>
    <w:rsid w:val="00024A86"/>
    <w:rsid w:val="000345C4"/>
    <w:rsid w:val="00034CAA"/>
    <w:rsid w:val="00041E98"/>
    <w:rsid w:val="00045F00"/>
    <w:rsid w:val="00047C65"/>
    <w:rsid w:val="000535BB"/>
    <w:rsid w:val="00066CFF"/>
    <w:rsid w:val="00091785"/>
    <w:rsid w:val="000931D9"/>
    <w:rsid w:val="00093C43"/>
    <w:rsid w:val="000961B8"/>
    <w:rsid w:val="000A0AC2"/>
    <w:rsid w:val="000A3CEA"/>
    <w:rsid w:val="000A54A1"/>
    <w:rsid w:val="000B0C5C"/>
    <w:rsid w:val="000B289A"/>
    <w:rsid w:val="000C0E10"/>
    <w:rsid w:val="000E4CEF"/>
    <w:rsid w:val="000F146E"/>
    <w:rsid w:val="000F3AF8"/>
    <w:rsid w:val="000F6838"/>
    <w:rsid w:val="001017D6"/>
    <w:rsid w:val="00112E60"/>
    <w:rsid w:val="00114CCB"/>
    <w:rsid w:val="0012068B"/>
    <w:rsid w:val="00121875"/>
    <w:rsid w:val="001329A4"/>
    <w:rsid w:val="00145CCC"/>
    <w:rsid w:val="001472C7"/>
    <w:rsid w:val="00156980"/>
    <w:rsid w:val="00160EBD"/>
    <w:rsid w:val="00173B93"/>
    <w:rsid w:val="00177D22"/>
    <w:rsid w:val="00181F46"/>
    <w:rsid w:val="00182354"/>
    <w:rsid w:val="00182744"/>
    <w:rsid w:val="001835B4"/>
    <w:rsid w:val="00191C4F"/>
    <w:rsid w:val="00192AA0"/>
    <w:rsid w:val="001A0A63"/>
    <w:rsid w:val="001A0CBD"/>
    <w:rsid w:val="001A559A"/>
    <w:rsid w:val="001A6DA9"/>
    <w:rsid w:val="001C11A8"/>
    <w:rsid w:val="001C2B21"/>
    <w:rsid w:val="001C322A"/>
    <w:rsid w:val="001C7671"/>
    <w:rsid w:val="001D0EC1"/>
    <w:rsid w:val="001D1D29"/>
    <w:rsid w:val="001D312F"/>
    <w:rsid w:val="001D7D74"/>
    <w:rsid w:val="001E1479"/>
    <w:rsid w:val="001E6AB2"/>
    <w:rsid w:val="001F22B6"/>
    <w:rsid w:val="00204D59"/>
    <w:rsid w:val="00207983"/>
    <w:rsid w:val="0021014D"/>
    <w:rsid w:val="002212A5"/>
    <w:rsid w:val="002219B6"/>
    <w:rsid w:val="00224364"/>
    <w:rsid w:val="0022543B"/>
    <w:rsid w:val="002276D3"/>
    <w:rsid w:val="00227C1B"/>
    <w:rsid w:val="0023556E"/>
    <w:rsid w:val="002425D8"/>
    <w:rsid w:val="002469CE"/>
    <w:rsid w:val="0025504A"/>
    <w:rsid w:val="00255BC5"/>
    <w:rsid w:val="00255F0C"/>
    <w:rsid w:val="00261453"/>
    <w:rsid w:val="002650E0"/>
    <w:rsid w:val="00273145"/>
    <w:rsid w:val="00277018"/>
    <w:rsid w:val="00286673"/>
    <w:rsid w:val="00292645"/>
    <w:rsid w:val="00293CBE"/>
    <w:rsid w:val="00297790"/>
    <w:rsid w:val="002A2C0C"/>
    <w:rsid w:val="002A6A73"/>
    <w:rsid w:val="002B2B7B"/>
    <w:rsid w:val="002B6BE0"/>
    <w:rsid w:val="002C5A68"/>
    <w:rsid w:val="002C6E25"/>
    <w:rsid w:val="002D19C9"/>
    <w:rsid w:val="002F1E6F"/>
    <w:rsid w:val="002F78BA"/>
    <w:rsid w:val="003019A8"/>
    <w:rsid w:val="003071B8"/>
    <w:rsid w:val="003114E0"/>
    <w:rsid w:val="0031404C"/>
    <w:rsid w:val="00315D06"/>
    <w:rsid w:val="0032111C"/>
    <w:rsid w:val="00322AA0"/>
    <w:rsid w:val="00323867"/>
    <w:rsid w:val="00327386"/>
    <w:rsid w:val="00327837"/>
    <w:rsid w:val="00331900"/>
    <w:rsid w:val="003363C7"/>
    <w:rsid w:val="00341000"/>
    <w:rsid w:val="003412F3"/>
    <w:rsid w:val="0034356C"/>
    <w:rsid w:val="00344393"/>
    <w:rsid w:val="00346D64"/>
    <w:rsid w:val="00350C66"/>
    <w:rsid w:val="00351DF7"/>
    <w:rsid w:val="0035236D"/>
    <w:rsid w:val="00357AC5"/>
    <w:rsid w:val="00371A10"/>
    <w:rsid w:val="0037379E"/>
    <w:rsid w:val="003834D7"/>
    <w:rsid w:val="00385A19"/>
    <w:rsid w:val="003A44A0"/>
    <w:rsid w:val="003A7EC2"/>
    <w:rsid w:val="003B0313"/>
    <w:rsid w:val="003B6934"/>
    <w:rsid w:val="003C3F02"/>
    <w:rsid w:val="003C6F69"/>
    <w:rsid w:val="003D70A4"/>
    <w:rsid w:val="003E317E"/>
    <w:rsid w:val="003E4ECE"/>
    <w:rsid w:val="003F4656"/>
    <w:rsid w:val="00407511"/>
    <w:rsid w:val="00412F73"/>
    <w:rsid w:val="00426DD5"/>
    <w:rsid w:val="00440CCC"/>
    <w:rsid w:val="00443DD0"/>
    <w:rsid w:val="004457C9"/>
    <w:rsid w:val="004522CA"/>
    <w:rsid w:val="00452EA6"/>
    <w:rsid w:val="00455D3D"/>
    <w:rsid w:val="00455E79"/>
    <w:rsid w:val="00467EE7"/>
    <w:rsid w:val="00470BA4"/>
    <w:rsid w:val="00475CD9"/>
    <w:rsid w:val="00476818"/>
    <w:rsid w:val="00477293"/>
    <w:rsid w:val="00477497"/>
    <w:rsid w:val="004809F1"/>
    <w:rsid w:val="004811BF"/>
    <w:rsid w:val="00491548"/>
    <w:rsid w:val="00494FAA"/>
    <w:rsid w:val="004D1B85"/>
    <w:rsid w:val="004D2506"/>
    <w:rsid w:val="004D251A"/>
    <w:rsid w:val="004D4220"/>
    <w:rsid w:val="004E06E5"/>
    <w:rsid w:val="004E5966"/>
    <w:rsid w:val="004F5FEA"/>
    <w:rsid w:val="00505EFF"/>
    <w:rsid w:val="005128C1"/>
    <w:rsid w:val="00514420"/>
    <w:rsid w:val="00515F04"/>
    <w:rsid w:val="00516304"/>
    <w:rsid w:val="00524CF2"/>
    <w:rsid w:val="00530BC4"/>
    <w:rsid w:val="005447E7"/>
    <w:rsid w:val="00544AD1"/>
    <w:rsid w:val="0055315B"/>
    <w:rsid w:val="00553A76"/>
    <w:rsid w:val="005625E4"/>
    <w:rsid w:val="00565FD0"/>
    <w:rsid w:val="00572E76"/>
    <w:rsid w:val="005828F4"/>
    <w:rsid w:val="00585ABD"/>
    <w:rsid w:val="00587486"/>
    <w:rsid w:val="00587931"/>
    <w:rsid w:val="005904D9"/>
    <w:rsid w:val="00593EBC"/>
    <w:rsid w:val="00595338"/>
    <w:rsid w:val="00595B81"/>
    <w:rsid w:val="005963C2"/>
    <w:rsid w:val="005A20FB"/>
    <w:rsid w:val="005B2DE9"/>
    <w:rsid w:val="005C0AC6"/>
    <w:rsid w:val="005C3EC9"/>
    <w:rsid w:val="005C51DC"/>
    <w:rsid w:val="005D1E8B"/>
    <w:rsid w:val="005D22BA"/>
    <w:rsid w:val="005D510B"/>
    <w:rsid w:val="005E0476"/>
    <w:rsid w:val="005E6CA5"/>
    <w:rsid w:val="005E7551"/>
    <w:rsid w:val="00611757"/>
    <w:rsid w:val="00614BB6"/>
    <w:rsid w:val="006221D4"/>
    <w:rsid w:val="00627BE7"/>
    <w:rsid w:val="00627DCA"/>
    <w:rsid w:val="00633A06"/>
    <w:rsid w:val="006345F4"/>
    <w:rsid w:val="00636C15"/>
    <w:rsid w:val="006376B8"/>
    <w:rsid w:val="006451A7"/>
    <w:rsid w:val="00646E3C"/>
    <w:rsid w:val="00650072"/>
    <w:rsid w:val="00651085"/>
    <w:rsid w:val="00653374"/>
    <w:rsid w:val="006566E7"/>
    <w:rsid w:val="00660132"/>
    <w:rsid w:val="00662717"/>
    <w:rsid w:val="00665718"/>
    <w:rsid w:val="00671ADD"/>
    <w:rsid w:val="00671BEC"/>
    <w:rsid w:val="006913AD"/>
    <w:rsid w:val="006A0B53"/>
    <w:rsid w:val="006C2E4B"/>
    <w:rsid w:val="006D3316"/>
    <w:rsid w:val="006E29C6"/>
    <w:rsid w:val="006E400B"/>
    <w:rsid w:val="006F483F"/>
    <w:rsid w:val="00702ABD"/>
    <w:rsid w:val="007056CB"/>
    <w:rsid w:val="00707368"/>
    <w:rsid w:val="0071235F"/>
    <w:rsid w:val="00714BDA"/>
    <w:rsid w:val="007271FD"/>
    <w:rsid w:val="00736E8B"/>
    <w:rsid w:val="0074029E"/>
    <w:rsid w:val="00742D7F"/>
    <w:rsid w:val="00742F0A"/>
    <w:rsid w:val="00743973"/>
    <w:rsid w:val="00746F27"/>
    <w:rsid w:val="007555A8"/>
    <w:rsid w:val="00760AFB"/>
    <w:rsid w:val="007719F6"/>
    <w:rsid w:val="007727A0"/>
    <w:rsid w:val="00774792"/>
    <w:rsid w:val="00785FE1"/>
    <w:rsid w:val="00792CA2"/>
    <w:rsid w:val="007946B8"/>
    <w:rsid w:val="00797998"/>
    <w:rsid w:val="007B0231"/>
    <w:rsid w:val="007B0AF4"/>
    <w:rsid w:val="007B1A5D"/>
    <w:rsid w:val="007B54E7"/>
    <w:rsid w:val="007C378E"/>
    <w:rsid w:val="007D2D17"/>
    <w:rsid w:val="007D44E2"/>
    <w:rsid w:val="007E012D"/>
    <w:rsid w:val="007E2BD5"/>
    <w:rsid w:val="008031B2"/>
    <w:rsid w:val="00806666"/>
    <w:rsid w:val="00807242"/>
    <w:rsid w:val="008107B6"/>
    <w:rsid w:val="00815852"/>
    <w:rsid w:val="00815F06"/>
    <w:rsid w:val="00832CC5"/>
    <w:rsid w:val="008335BA"/>
    <w:rsid w:val="00835E05"/>
    <w:rsid w:val="0084261E"/>
    <w:rsid w:val="008457D5"/>
    <w:rsid w:val="008503F2"/>
    <w:rsid w:val="00850C3A"/>
    <w:rsid w:val="0085307D"/>
    <w:rsid w:val="00856512"/>
    <w:rsid w:val="00856E31"/>
    <w:rsid w:val="00864640"/>
    <w:rsid w:val="008661A9"/>
    <w:rsid w:val="008724F7"/>
    <w:rsid w:val="00872650"/>
    <w:rsid w:val="00875366"/>
    <w:rsid w:val="0089111B"/>
    <w:rsid w:val="008A332C"/>
    <w:rsid w:val="008A7FCC"/>
    <w:rsid w:val="008B0884"/>
    <w:rsid w:val="008B18F8"/>
    <w:rsid w:val="008C6C47"/>
    <w:rsid w:val="008D1F98"/>
    <w:rsid w:val="008E36F3"/>
    <w:rsid w:val="008E4890"/>
    <w:rsid w:val="008F0105"/>
    <w:rsid w:val="008F5120"/>
    <w:rsid w:val="0090047A"/>
    <w:rsid w:val="00907567"/>
    <w:rsid w:val="00912310"/>
    <w:rsid w:val="0091436A"/>
    <w:rsid w:val="00920110"/>
    <w:rsid w:val="00924A12"/>
    <w:rsid w:val="009255F1"/>
    <w:rsid w:val="00940E96"/>
    <w:rsid w:val="00944376"/>
    <w:rsid w:val="00955D50"/>
    <w:rsid w:val="0099150D"/>
    <w:rsid w:val="009A2CFB"/>
    <w:rsid w:val="009A380C"/>
    <w:rsid w:val="009A428E"/>
    <w:rsid w:val="009B4149"/>
    <w:rsid w:val="009B5475"/>
    <w:rsid w:val="009B7E17"/>
    <w:rsid w:val="009C6363"/>
    <w:rsid w:val="009C6C2C"/>
    <w:rsid w:val="009E7E05"/>
    <w:rsid w:val="009F05BF"/>
    <w:rsid w:val="00A00A55"/>
    <w:rsid w:val="00A03CFE"/>
    <w:rsid w:val="00A047D8"/>
    <w:rsid w:val="00A1296A"/>
    <w:rsid w:val="00A15D08"/>
    <w:rsid w:val="00A25F0B"/>
    <w:rsid w:val="00A3062E"/>
    <w:rsid w:val="00A36176"/>
    <w:rsid w:val="00A41CCF"/>
    <w:rsid w:val="00A4615B"/>
    <w:rsid w:val="00A50701"/>
    <w:rsid w:val="00A544AD"/>
    <w:rsid w:val="00A54B78"/>
    <w:rsid w:val="00A561B2"/>
    <w:rsid w:val="00A61C61"/>
    <w:rsid w:val="00A74D05"/>
    <w:rsid w:val="00A77F85"/>
    <w:rsid w:val="00A8782F"/>
    <w:rsid w:val="00AA51C9"/>
    <w:rsid w:val="00AA63EC"/>
    <w:rsid w:val="00AE1F1D"/>
    <w:rsid w:val="00AE6F24"/>
    <w:rsid w:val="00AF039F"/>
    <w:rsid w:val="00B12482"/>
    <w:rsid w:val="00B1392B"/>
    <w:rsid w:val="00B15149"/>
    <w:rsid w:val="00B15A9C"/>
    <w:rsid w:val="00B241EC"/>
    <w:rsid w:val="00B26823"/>
    <w:rsid w:val="00B5702F"/>
    <w:rsid w:val="00B57552"/>
    <w:rsid w:val="00B73CA0"/>
    <w:rsid w:val="00B82A71"/>
    <w:rsid w:val="00B82E17"/>
    <w:rsid w:val="00B83C79"/>
    <w:rsid w:val="00B875F2"/>
    <w:rsid w:val="00B91F4F"/>
    <w:rsid w:val="00BA46BF"/>
    <w:rsid w:val="00BA5796"/>
    <w:rsid w:val="00BB1560"/>
    <w:rsid w:val="00BC0D8B"/>
    <w:rsid w:val="00BC1E8F"/>
    <w:rsid w:val="00BE38D5"/>
    <w:rsid w:val="00BF76F0"/>
    <w:rsid w:val="00BF7C22"/>
    <w:rsid w:val="00C02980"/>
    <w:rsid w:val="00C105AA"/>
    <w:rsid w:val="00C1194A"/>
    <w:rsid w:val="00C201D4"/>
    <w:rsid w:val="00C2169D"/>
    <w:rsid w:val="00C218D8"/>
    <w:rsid w:val="00C25DA6"/>
    <w:rsid w:val="00C274DD"/>
    <w:rsid w:val="00C40BD1"/>
    <w:rsid w:val="00C44BF4"/>
    <w:rsid w:val="00C45992"/>
    <w:rsid w:val="00C52525"/>
    <w:rsid w:val="00C603D7"/>
    <w:rsid w:val="00C60D3B"/>
    <w:rsid w:val="00C80514"/>
    <w:rsid w:val="00C83DE7"/>
    <w:rsid w:val="00C847E8"/>
    <w:rsid w:val="00C8670C"/>
    <w:rsid w:val="00C879E4"/>
    <w:rsid w:val="00CB42A9"/>
    <w:rsid w:val="00CB727E"/>
    <w:rsid w:val="00CB732C"/>
    <w:rsid w:val="00CC1EFE"/>
    <w:rsid w:val="00CC2F03"/>
    <w:rsid w:val="00CC40AD"/>
    <w:rsid w:val="00CD1C22"/>
    <w:rsid w:val="00CD3D07"/>
    <w:rsid w:val="00CD3EB7"/>
    <w:rsid w:val="00CD5584"/>
    <w:rsid w:val="00CE1D10"/>
    <w:rsid w:val="00CF455F"/>
    <w:rsid w:val="00D10762"/>
    <w:rsid w:val="00D23B18"/>
    <w:rsid w:val="00D27FCB"/>
    <w:rsid w:val="00D343C3"/>
    <w:rsid w:val="00D367E3"/>
    <w:rsid w:val="00D526AF"/>
    <w:rsid w:val="00D55719"/>
    <w:rsid w:val="00D72680"/>
    <w:rsid w:val="00D770D1"/>
    <w:rsid w:val="00D8111B"/>
    <w:rsid w:val="00D858B9"/>
    <w:rsid w:val="00D867FA"/>
    <w:rsid w:val="00D937F3"/>
    <w:rsid w:val="00D9518C"/>
    <w:rsid w:val="00DA3917"/>
    <w:rsid w:val="00DA40F6"/>
    <w:rsid w:val="00DB31EB"/>
    <w:rsid w:val="00DD149B"/>
    <w:rsid w:val="00DD2DC3"/>
    <w:rsid w:val="00DD4985"/>
    <w:rsid w:val="00DE48F9"/>
    <w:rsid w:val="00DF0BCB"/>
    <w:rsid w:val="00DF0BD4"/>
    <w:rsid w:val="00DF3420"/>
    <w:rsid w:val="00DF5D0B"/>
    <w:rsid w:val="00E01B6A"/>
    <w:rsid w:val="00E07DC7"/>
    <w:rsid w:val="00E110F8"/>
    <w:rsid w:val="00E1235D"/>
    <w:rsid w:val="00E14C5B"/>
    <w:rsid w:val="00E15E01"/>
    <w:rsid w:val="00E178DC"/>
    <w:rsid w:val="00E22247"/>
    <w:rsid w:val="00E33B26"/>
    <w:rsid w:val="00E367CA"/>
    <w:rsid w:val="00E54B3D"/>
    <w:rsid w:val="00E54CBB"/>
    <w:rsid w:val="00E558C9"/>
    <w:rsid w:val="00E71ED2"/>
    <w:rsid w:val="00E7370F"/>
    <w:rsid w:val="00E74C72"/>
    <w:rsid w:val="00E773CA"/>
    <w:rsid w:val="00E7778F"/>
    <w:rsid w:val="00E82CE1"/>
    <w:rsid w:val="00E87D3F"/>
    <w:rsid w:val="00E910DC"/>
    <w:rsid w:val="00E91599"/>
    <w:rsid w:val="00E93560"/>
    <w:rsid w:val="00E93701"/>
    <w:rsid w:val="00E94391"/>
    <w:rsid w:val="00EA11CC"/>
    <w:rsid w:val="00EA1DC7"/>
    <w:rsid w:val="00EA48D0"/>
    <w:rsid w:val="00EB315D"/>
    <w:rsid w:val="00EB352B"/>
    <w:rsid w:val="00EB3F65"/>
    <w:rsid w:val="00EB59E2"/>
    <w:rsid w:val="00EC4131"/>
    <w:rsid w:val="00ED1CE3"/>
    <w:rsid w:val="00ED3BEA"/>
    <w:rsid w:val="00ED496D"/>
    <w:rsid w:val="00EE404E"/>
    <w:rsid w:val="00F0225C"/>
    <w:rsid w:val="00F02E82"/>
    <w:rsid w:val="00F030B5"/>
    <w:rsid w:val="00F07884"/>
    <w:rsid w:val="00F110EB"/>
    <w:rsid w:val="00F15480"/>
    <w:rsid w:val="00F156E0"/>
    <w:rsid w:val="00F23808"/>
    <w:rsid w:val="00F261C0"/>
    <w:rsid w:val="00F261DD"/>
    <w:rsid w:val="00F339D6"/>
    <w:rsid w:val="00F37169"/>
    <w:rsid w:val="00F47758"/>
    <w:rsid w:val="00F63C64"/>
    <w:rsid w:val="00F645EC"/>
    <w:rsid w:val="00F75E13"/>
    <w:rsid w:val="00F77C25"/>
    <w:rsid w:val="00F83A80"/>
    <w:rsid w:val="00F91C84"/>
    <w:rsid w:val="00FA01CE"/>
    <w:rsid w:val="00FA1B4F"/>
    <w:rsid w:val="00FB07EC"/>
    <w:rsid w:val="00FB5840"/>
    <w:rsid w:val="00FC0772"/>
    <w:rsid w:val="00FC0DBB"/>
    <w:rsid w:val="00FC1900"/>
    <w:rsid w:val="00FC41A7"/>
    <w:rsid w:val="00FE0AC4"/>
    <w:rsid w:val="00FE3E1F"/>
    <w:rsid w:val="00FE651B"/>
    <w:rsid w:val="00FF55A5"/>
    <w:rsid w:val="00FF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2"/>
      <w:szCs w:val="22"/>
    </w:rPr>
  </w:style>
  <w:style w:type="paragraph" w:styleId="berschrift6">
    <w:name w:val="heading 6"/>
    <w:basedOn w:val="Standard"/>
    <w:next w:val="Standard"/>
    <w:qFormat/>
    <w:rsid w:val="0089111B"/>
    <w:pPr>
      <w:keepNext/>
      <w:framePr w:hSpace="141" w:wrap="around" w:vAnchor="text" w:hAnchor="text" w:x="-470" w:y="1"/>
      <w:suppressOverlap/>
      <w:jc w:val="center"/>
      <w:outlineLvl w:val="5"/>
    </w:pPr>
    <w:rPr>
      <w:rFonts w:cs="Arial"/>
      <w:b/>
      <w:bCs/>
      <w:sz w:val="16"/>
      <w:szCs w:val="12"/>
    </w:rPr>
  </w:style>
  <w:style w:type="paragraph" w:styleId="berschrift7">
    <w:name w:val="heading 7"/>
    <w:basedOn w:val="Standard"/>
    <w:next w:val="Standard"/>
    <w:qFormat/>
    <w:rsid w:val="00C8051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table" w:styleId="Tabellengitternetz">
    <w:name w:val="Table Grid"/>
    <w:basedOn w:val="NormaleTabelle"/>
    <w:rsid w:val="00EA1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4809F1"/>
    <w:rPr>
      <w:rFonts w:ascii="Tahoma" w:hAnsi="Tahoma" w:cs="Tahoma"/>
      <w:sz w:val="16"/>
      <w:szCs w:val="16"/>
    </w:rPr>
  </w:style>
  <w:style w:type="character" w:customStyle="1" w:styleId="Einfuegetext">
    <w:name w:val="Einfuegetext"/>
    <w:basedOn w:val="Absatz-Standardschriftart"/>
    <w:rsid w:val="001C2B21"/>
    <w:rPr>
      <w:rFonts w:ascii="Arial" w:hAnsi="Arial"/>
      <w:sz w:val="18"/>
    </w:rPr>
  </w:style>
  <w:style w:type="paragraph" w:styleId="Textkrper">
    <w:name w:val="Body Text"/>
    <w:basedOn w:val="Standard"/>
    <w:rsid w:val="00E14C5B"/>
    <w:rPr>
      <w:rFonts w:cs="Arial"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958df02d-80d4-44ae-94d3-a58a04270ed5</Template>
  <TotalTime>0</TotalTime>
  <Pages>1</Pages>
  <Words>739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Genehmigungsantrag Reisekosten</vt:lpstr>
    </vt:vector>
  </TitlesOfParts>
  <Company>LfF Dienststelle Regensburg 3L12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Genehmigungsantrag Reisekosten</dc:title>
  <dc:subject>Genehmigungsantrag Reisekosten Anlage 1</dc:subject>
  <dc:creator>b3DünzingerA</dc:creator>
  <dc:description>Neu erstellte Version für OfficeXP_x000d_
23.07.2003 Müller (Zeichenbegrenzung bei Dienst-bez. und -stelle aufgehoben)_x000d_
03.09.2003 Müller (Symbolleiste EMail-Versand)_x000d_
24.09.2003 Müller (Genehmigungsteil interaktiv und farbliche Änderung)_x000d_
10.10.2003 Titze/Müller (Genehmigungs-Nr.-Fortschreibung, PDF-Konvert. mit Acrobat-Writer)_x000d_
20.10.2003 Müller (PDF-Konvert. mit Ghostscript u. MakePDF, Username im Genehmigungsantrag, Vor-Nachname-Ausgabe in Unterschriftsteil - PA v. 24.10.2003)_x000d_
28.10.2003 Müller (Speicherung nicht als PDF- sondern als schreibgesch. Word-File - Mail v. 28.10.03)_x000d_
03.11.2003 Müller (Verfolgung DokÄnderg. aussch., SymbolleistenÄnderg. - s. Prog-Auftrag v. 03.11.03)_x000d_
04.11.2003 Müller (Vor- u. Zuname des Antragstellers in GN-Dok-Name aufgenommen - s. Prog-Auftrag v. 03./4.11.03)_x000d_
06.11.2003 Müller (Auslagerung d. Pers.Vorbelegung in Ini-Datei, kein Auslesen der Registry bei fehlender WordBK-Umgebung  - s. Prog-Auftrag v. 03.11.03)_x000d_
10.11.2003 Müller (Internen Verweis auf Outlook 10 gelöscht - nach Rücksprache mit Herrn Irrgang)_x000d_
03.03.04 Titze :E-Mail Versand mit Outlook latebinding;Adressatenvorgabe _x000d_
26.05.2004 Müller_x000d_
(Leerwert/Löschen Zusatztext zulassen / Pfade_einlesen bei Form-Aufruf)_x000d_
14.06.2004 Müller_x000d_
(ERRORHANDLER in Sub SendDocumentAsAttachment)_x000d_
16.06.2004 Titze_x000d_
(Vervollständigung CC_Weiterleiten)_x000d_
05.07.2004 Müller_x000d_
(Vorbelegung/Speicherung/Einfügen der DSt-Daten)_x000d_
03.08.2004 Müller_x000d_
(Erweiterung der Genehmigungsber.  auf 20)_x000d_
27.06.2005 Müller_x000d_
Umstellung auf GenehmigungsPostfächer_x000d_
03.08.2005 Müller_x000d_
Änderungen auf Grund Mail v. 03.08.2005_x000d_
02.11.2005 Müller_x000d_
Änderungen auf Grund Mail v. 24.10.2005_x000d_
10.02.2006 Müller (Fiktives Erstellungsdatum lt. Anruf Irrgang vom 10.02.2006)_x000d_
17.03.2006 Müller (Fiktives Erstellungsdatum lt. Anruf Irrgang vom 17.03.2006)</dc:description>
  <cp:lastModifiedBy>siebenhaar</cp:lastModifiedBy>
  <cp:revision>2</cp:revision>
  <cp:lastPrinted>2009-02-20T10:41:00Z</cp:lastPrinted>
  <dcterms:created xsi:type="dcterms:W3CDTF">2012-06-26T10:58:00Z</dcterms:created>
  <dcterms:modified xsi:type="dcterms:W3CDTF">2012-06-26T10:58:00Z</dcterms:modified>
  <cp:category>WordBK_XP V4.2</cp:category>
</cp:coreProperties>
</file>